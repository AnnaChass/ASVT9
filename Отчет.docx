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A5A5" w14:textId="77777777" w:rsidR="009568D8" w:rsidRDefault="009568D8" w:rsidP="009568D8">
      <w:pPr>
        <w:pStyle w:val="1"/>
      </w:pPr>
      <w:r>
        <w:t>Формулировка задания</w:t>
      </w:r>
    </w:p>
    <w:p w14:paraId="00DBCD57" w14:textId="2AE3547E" w:rsidR="00E54766" w:rsidRDefault="00E54766" w:rsidP="00E54766">
      <w:r>
        <w:t xml:space="preserve">Программный комплекс должен состоять из двух частей: программа для микроконтроллера и приложение для ПК. Программа для МК должна осуществлять хранение параметров криптосистемы (ключей), управление ключами в соответствии с поступающими от ПК командами, шифрование и расшифрование двоичных данных, поступающих с ПК, а также подписание и проверку подписи хэша, поступающего с ПК. Недопустима предварительная передача всего файла на МК с последующей обработкой и возвратом полностью сформированного зашифрованного/расшифрованного файла – обработка двоичных данных, поступающих с ПК, должна выполняться побайтно (пословно) или блоками (при соответствующем указании в варианте задания). </w:t>
      </w:r>
      <w:r w:rsidRPr="00E54766">
        <w:t>При шифровании необходимо</w:t>
      </w:r>
      <w:r>
        <w:t xml:space="preserve"> </w:t>
      </w:r>
      <w:r w:rsidRPr="00E54766">
        <w:t xml:space="preserve">использовать функцию </w:t>
      </w:r>
      <w:proofErr w:type="gramStart"/>
      <w:r w:rsidRPr="00E54766">
        <w:t>f(</w:t>
      </w:r>
      <w:proofErr w:type="gramEnd"/>
      <w:r w:rsidRPr="00E54766">
        <w:t xml:space="preserve">m, </w:t>
      </w:r>
      <w:proofErr w:type="spellStart"/>
      <w:r w:rsidRPr="00E54766">
        <w:t>b</w:t>
      </w:r>
      <w:r w:rsidRPr="00E54766">
        <w:rPr>
          <w:vertAlign w:val="superscript"/>
        </w:rPr>
        <w:t>y</w:t>
      </w:r>
      <w:proofErr w:type="spellEnd"/>
      <w:r w:rsidRPr="00E54766">
        <w:t xml:space="preserve">) = m + </w:t>
      </w:r>
      <w:proofErr w:type="spellStart"/>
      <w:r w:rsidRPr="00E54766">
        <w:t>b</w:t>
      </w:r>
      <w:r w:rsidRPr="00E54766">
        <w:rPr>
          <w:vertAlign w:val="superscript"/>
        </w:rPr>
        <w:t>y</w:t>
      </w:r>
      <w:proofErr w:type="spellEnd"/>
      <w:r w:rsidRPr="00E54766">
        <w:rPr>
          <w:vertAlign w:val="superscript"/>
        </w:rPr>
        <w:t xml:space="preserve"> </w:t>
      </w:r>
      <w:r w:rsidRPr="00E54766">
        <w:t>(</w:t>
      </w:r>
      <w:proofErr w:type="spellStart"/>
      <w:r w:rsidRPr="00E54766">
        <w:t>mod</w:t>
      </w:r>
      <w:proofErr w:type="spellEnd"/>
      <w:r w:rsidRPr="00E54766">
        <w:t xml:space="preserve"> p). Приложение для микроконтроллера должно</w:t>
      </w:r>
      <w:r>
        <w:t xml:space="preserve"> </w:t>
      </w:r>
      <w:r w:rsidRPr="00E54766">
        <w:t>позволять одновременно хранить в памяти EEPROM несколько троек параметров (a, p, x).</w:t>
      </w:r>
      <w:r>
        <w:t xml:space="preserve"> </w:t>
      </w:r>
      <w:r w:rsidRPr="00E54766">
        <w:t>При шифровании файла на контроллер должна передаваться пара (a, p), в ответном</w:t>
      </w:r>
      <w:r>
        <w:t xml:space="preserve"> </w:t>
      </w:r>
      <w:r w:rsidRPr="00E54766">
        <w:t xml:space="preserve">сообщении вместе с зашифрованным файлом должно возвращаться значение </w:t>
      </w:r>
      <w:proofErr w:type="spellStart"/>
      <w:r w:rsidRPr="00E54766">
        <w:t>a</w:t>
      </w:r>
      <w:r w:rsidRPr="00E54766">
        <w:rPr>
          <w:vertAlign w:val="superscript"/>
        </w:rPr>
        <w:t>y</w:t>
      </w:r>
      <w:proofErr w:type="spellEnd"/>
      <w:r w:rsidRPr="00E54766">
        <w:t xml:space="preserve"> (одно на всё</w:t>
      </w:r>
      <w:r>
        <w:t xml:space="preserve"> </w:t>
      </w:r>
      <w:r w:rsidRPr="00E54766">
        <w:t>сообщение), допускается в качестве значения y использовать предопределённый набор</w:t>
      </w:r>
      <w:r>
        <w:t xml:space="preserve"> </w:t>
      </w:r>
      <w:r w:rsidRPr="00E54766">
        <w:t>однобайтных величин. При расшифровании вместе с телом файла на микроконтроллер</w:t>
      </w:r>
      <w:r>
        <w:t xml:space="preserve"> </w:t>
      </w:r>
      <w:r w:rsidRPr="00E54766">
        <w:t xml:space="preserve">должна передаваться тройка (a, p, </w:t>
      </w:r>
      <w:proofErr w:type="spellStart"/>
      <w:r w:rsidRPr="00E54766">
        <w:t>a</w:t>
      </w:r>
      <w:r w:rsidRPr="00E54766">
        <w:rPr>
          <w:vertAlign w:val="superscript"/>
        </w:rPr>
        <w:t>y</w:t>
      </w:r>
      <w:proofErr w:type="spellEnd"/>
      <w:r w:rsidRPr="00E54766">
        <w:t>) и микроконтроллер должен выполнять поиск</w:t>
      </w:r>
      <w:r>
        <w:t xml:space="preserve"> </w:t>
      </w:r>
      <w:r w:rsidRPr="00E54766">
        <w:t>секретного ключа по записям в EEPROM.</w:t>
      </w:r>
      <w:r>
        <w:t xml:space="preserve"> </w:t>
      </w:r>
    </w:p>
    <w:p w14:paraId="0B614033" w14:textId="77777777" w:rsidR="00E54766" w:rsidRDefault="00E54766" w:rsidP="00E54766">
      <w:r>
        <w:t xml:space="preserve">Приложение для ПК должно предоставлять пользователю интерфейс (допускается разработка консольного приложения) для управления параметрами криптосистемы (считывание параметров из памяти МК, генерация и запись ключей в память МК, удаление отдельных ключей), возможность ввода (выбора) имён файлов для считывания и записи двоичных данных, указания выполняемого действия (шифрование, расшифрование, вычисление хэша и электронной подписи, вычисление хэша и проверка электронной подписи). </w:t>
      </w:r>
    </w:p>
    <w:p w14:paraId="7F4A5EDD" w14:textId="7AA29F27" w:rsidR="008D6BFF" w:rsidRDefault="00E54766" w:rsidP="00E54766">
      <w:r>
        <w:t>Взаимодействие между устройствами должно осуществляться по интерфейсу UART- виртуальный COM-порт. Протокол передачи данных между ПК и МК разрабатывается самостоятельно. В протоколе необходимо предусмотреть передачу информации об ошибках от МК, например, при указании неизвестного открытого ключа в командах, не связанных с установкой ключей.</w:t>
      </w:r>
    </w:p>
    <w:p w14:paraId="4BC08EEF" w14:textId="4F5A8BBB" w:rsidR="00E54766" w:rsidRPr="00E54766" w:rsidRDefault="00E54766" w:rsidP="00E54766">
      <w:r>
        <w:t xml:space="preserve">Индивидуальное задание: программа для МК должна осуществлять постоянное отображение открытых ключей криптосистемы, хранящихся в EEPROM, на </w:t>
      </w:r>
      <w:proofErr w:type="spellStart"/>
      <w:r>
        <w:t>семисегментном</w:t>
      </w:r>
      <w:proofErr w:type="spellEnd"/>
      <w:r>
        <w:t xml:space="preserve"> индикаторе. По прерыванию int0 должен циклически сменяться выводимый ключ, по прерыванию int1 должно производиться переключение между параметрами </w:t>
      </w:r>
      <w:r>
        <w:rPr>
          <w:i/>
          <w:iCs/>
        </w:rPr>
        <w:t xml:space="preserve">a </w:t>
      </w:r>
      <w:r>
        <w:t xml:space="preserve">и </w:t>
      </w:r>
      <w:r>
        <w:rPr>
          <w:i/>
          <w:iCs/>
        </w:rPr>
        <w:t>p</w:t>
      </w:r>
      <w:r>
        <w:t xml:space="preserve">. </w:t>
      </w:r>
    </w:p>
    <w:p w14:paraId="63263FC4" w14:textId="47B65CD9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Схема лабораторной установки</w:t>
      </w:r>
    </w:p>
    <w:p w14:paraId="4D69293B" w14:textId="6A99BCD2" w:rsidR="009568D8" w:rsidRPr="007C4530" w:rsidRDefault="0023569F" w:rsidP="009568D8">
      <w:r>
        <w:rPr>
          <w:noProof/>
        </w:rPr>
        <w:drawing>
          <wp:anchor distT="0" distB="0" distL="114300" distR="114300" simplePos="0" relativeHeight="251676672" behindDoc="0" locked="0" layoutInCell="1" allowOverlap="1" wp14:anchorId="26EDA59F" wp14:editId="10C258EB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940425" cy="3844290"/>
            <wp:effectExtent l="0" t="0" r="3175" b="3810"/>
            <wp:wrapTopAndBottom/>
            <wp:docPr id="9" name="Рисунок 9" descr="Изображение выглядит как седзи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F8CE8" w14:textId="77777777" w:rsidR="008D6BFF" w:rsidRDefault="008D6BFF" w:rsidP="008D6BFF">
      <w:pPr>
        <w:pStyle w:val="1"/>
      </w:pPr>
      <w:r>
        <w:t>Форматы пересылаемых данных (в оба направления)</w:t>
      </w:r>
    </w:p>
    <w:p w14:paraId="56B0865D" w14:textId="77777777" w:rsidR="00072CC6" w:rsidRDefault="00072CC6" w:rsidP="001F7D11"/>
    <w:p w14:paraId="6C170DFF" w14:textId="1AC8893A" w:rsidR="001F7D11" w:rsidRDefault="001F7D11" w:rsidP="001F7D11">
      <w:r>
        <w:t>Данные, пересылаемые МК от ПК.</w:t>
      </w:r>
    </w:p>
    <w:p w14:paraId="1A4533E4" w14:textId="77777777" w:rsidR="00EE1D9F" w:rsidRDefault="00EE1D9F" w:rsidP="001F7D1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630"/>
        <w:gridCol w:w="553"/>
        <w:gridCol w:w="554"/>
        <w:gridCol w:w="567"/>
        <w:gridCol w:w="567"/>
        <w:gridCol w:w="812"/>
        <w:gridCol w:w="812"/>
        <w:gridCol w:w="948"/>
        <w:gridCol w:w="812"/>
        <w:gridCol w:w="1683"/>
      </w:tblGrid>
      <w:tr w:rsidR="00072CC6" w14:paraId="6D4C20B7" w14:textId="43DBE6F1" w:rsidTr="00405DAB">
        <w:trPr>
          <w:cantSplit/>
          <w:trHeight w:val="417"/>
        </w:trPr>
        <w:tc>
          <w:tcPr>
            <w:tcW w:w="846" w:type="dxa"/>
            <w:textDirection w:val="btLr"/>
          </w:tcPr>
          <w:p w14:paraId="6D3AA736" w14:textId="1A93EF8A" w:rsidR="00072CC6" w:rsidRDefault="00072CC6" w:rsidP="00072CC6">
            <w:pPr>
              <w:ind w:left="113" w:right="113" w:firstLine="0"/>
            </w:pPr>
          </w:p>
        </w:tc>
        <w:tc>
          <w:tcPr>
            <w:tcW w:w="630" w:type="dxa"/>
          </w:tcPr>
          <w:p w14:paraId="7E2DA166" w14:textId="413CB15B" w:rsidR="00072CC6" w:rsidRDefault="00072CC6" w:rsidP="00072CC6">
            <w:pPr>
              <w:ind w:firstLine="0"/>
            </w:pPr>
            <w:r>
              <w:t xml:space="preserve">0 </w:t>
            </w:r>
          </w:p>
        </w:tc>
        <w:tc>
          <w:tcPr>
            <w:tcW w:w="553" w:type="dxa"/>
          </w:tcPr>
          <w:p w14:paraId="3795BDB7" w14:textId="2E341631" w:rsidR="00072CC6" w:rsidRDefault="00072CC6" w:rsidP="00072CC6">
            <w:pPr>
              <w:ind w:firstLine="0"/>
            </w:pPr>
            <w:r>
              <w:t>1</w:t>
            </w:r>
          </w:p>
        </w:tc>
        <w:tc>
          <w:tcPr>
            <w:tcW w:w="554" w:type="dxa"/>
          </w:tcPr>
          <w:p w14:paraId="069BF278" w14:textId="1F44278D" w:rsidR="00072CC6" w:rsidRDefault="00072CC6" w:rsidP="00072CC6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14:paraId="27B1A908" w14:textId="14AE0638" w:rsidR="00072CC6" w:rsidRDefault="00072CC6" w:rsidP="00072CC6">
            <w:pPr>
              <w:ind w:firstLine="0"/>
            </w:pPr>
            <w:r>
              <w:t>3</w:t>
            </w:r>
          </w:p>
        </w:tc>
        <w:tc>
          <w:tcPr>
            <w:tcW w:w="567" w:type="dxa"/>
          </w:tcPr>
          <w:p w14:paraId="65AE5DAA" w14:textId="39932332" w:rsidR="00072CC6" w:rsidRDefault="00072CC6" w:rsidP="00072CC6">
            <w:pPr>
              <w:ind w:firstLine="0"/>
            </w:pPr>
            <w:r>
              <w:t>4</w:t>
            </w:r>
          </w:p>
        </w:tc>
        <w:tc>
          <w:tcPr>
            <w:tcW w:w="812" w:type="dxa"/>
          </w:tcPr>
          <w:p w14:paraId="502DF941" w14:textId="5CBA14FF" w:rsidR="00072CC6" w:rsidRDefault="00072CC6" w:rsidP="00072CC6">
            <w:pPr>
              <w:ind w:firstLine="0"/>
            </w:pPr>
            <w:r>
              <w:t>5</w:t>
            </w:r>
          </w:p>
        </w:tc>
        <w:tc>
          <w:tcPr>
            <w:tcW w:w="812" w:type="dxa"/>
          </w:tcPr>
          <w:p w14:paraId="7DA9A22D" w14:textId="69C460B0" w:rsidR="00072CC6" w:rsidRDefault="00072CC6" w:rsidP="00072CC6">
            <w:pPr>
              <w:ind w:firstLine="0"/>
            </w:pPr>
            <w:r>
              <w:t>6</w:t>
            </w:r>
          </w:p>
        </w:tc>
        <w:tc>
          <w:tcPr>
            <w:tcW w:w="948" w:type="dxa"/>
          </w:tcPr>
          <w:p w14:paraId="5FEA18F7" w14:textId="37FE685A" w:rsidR="00072CC6" w:rsidRDefault="00072CC6" w:rsidP="00072CC6">
            <w:pPr>
              <w:ind w:firstLine="0"/>
            </w:pPr>
            <w:r>
              <w:t>7</w:t>
            </w:r>
          </w:p>
        </w:tc>
        <w:tc>
          <w:tcPr>
            <w:tcW w:w="812" w:type="dxa"/>
          </w:tcPr>
          <w:p w14:paraId="1EB84134" w14:textId="3B1F0E82" w:rsidR="00072CC6" w:rsidRPr="00072CC6" w:rsidRDefault="00072CC6" w:rsidP="00072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83" w:type="dxa"/>
          </w:tcPr>
          <w:p w14:paraId="0487CA2E" w14:textId="317C5D34" w:rsidR="00072CC6" w:rsidRPr="00072CC6" w:rsidRDefault="00072CC6" w:rsidP="00072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72CC6" w14:paraId="044626A3" w14:textId="7CFF083C" w:rsidTr="00BD1BAA">
        <w:trPr>
          <w:trHeight w:val="2427"/>
        </w:trPr>
        <w:tc>
          <w:tcPr>
            <w:tcW w:w="846" w:type="dxa"/>
            <w:textDirection w:val="btLr"/>
          </w:tcPr>
          <w:p w14:paraId="1C900425" w14:textId="64B9BF99" w:rsidR="00072CC6" w:rsidRDefault="00072CC6" w:rsidP="00072CC6">
            <w:pPr>
              <w:ind w:left="113" w:right="113" w:firstLine="0"/>
            </w:pPr>
            <w:r>
              <w:t>Удаление ключа</w:t>
            </w:r>
          </w:p>
        </w:tc>
        <w:tc>
          <w:tcPr>
            <w:tcW w:w="630" w:type="dxa"/>
            <w:textDirection w:val="btLr"/>
          </w:tcPr>
          <w:p w14:paraId="5BFBB610" w14:textId="2DBE28EA" w:rsidR="00072CC6" w:rsidRDefault="00072CC6" w:rsidP="00072CC6">
            <w:pPr>
              <w:ind w:left="113" w:right="113" w:firstLine="0"/>
            </w:pPr>
            <w:r>
              <w:t>Номер запроса (1)</w:t>
            </w:r>
          </w:p>
        </w:tc>
        <w:tc>
          <w:tcPr>
            <w:tcW w:w="553" w:type="dxa"/>
            <w:vMerge w:val="restart"/>
            <w:textDirection w:val="btLr"/>
          </w:tcPr>
          <w:p w14:paraId="62846D9C" w14:textId="347F8F72" w:rsidR="00072CC6" w:rsidRDefault="00072CC6" w:rsidP="00072CC6">
            <w:pPr>
              <w:ind w:left="113" w:right="113" w:firstLine="0"/>
            </w:pPr>
            <w:r>
              <w:t>Первый байт</w:t>
            </w:r>
            <w:r>
              <w:rPr>
                <w:lang w:val="en-US"/>
              </w:rPr>
              <w:t xml:space="preserve"> </w:t>
            </w:r>
            <w:r>
              <w:t>параметра а</w:t>
            </w:r>
          </w:p>
        </w:tc>
        <w:tc>
          <w:tcPr>
            <w:tcW w:w="554" w:type="dxa"/>
            <w:vMerge w:val="restart"/>
            <w:textDirection w:val="btLr"/>
          </w:tcPr>
          <w:p w14:paraId="0D6DE5CC" w14:textId="5766A3D7" w:rsidR="00072CC6" w:rsidRDefault="00072CC6" w:rsidP="00072CC6">
            <w:pPr>
              <w:ind w:left="113" w:right="113" w:firstLine="0"/>
            </w:pPr>
            <w:r>
              <w:t>Второй байт параметра а</w:t>
            </w:r>
          </w:p>
        </w:tc>
        <w:tc>
          <w:tcPr>
            <w:tcW w:w="567" w:type="dxa"/>
            <w:vMerge w:val="restart"/>
            <w:textDirection w:val="btLr"/>
          </w:tcPr>
          <w:p w14:paraId="4C157AB5" w14:textId="3058AF6D" w:rsidR="00072CC6" w:rsidRDefault="00072CC6" w:rsidP="00072CC6">
            <w:pPr>
              <w:ind w:left="113" w:right="113" w:firstLine="0"/>
            </w:pPr>
            <w:r>
              <w:t>Первый байт параметра р</w:t>
            </w:r>
          </w:p>
        </w:tc>
        <w:tc>
          <w:tcPr>
            <w:tcW w:w="567" w:type="dxa"/>
            <w:vMerge w:val="restart"/>
            <w:textDirection w:val="btLr"/>
          </w:tcPr>
          <w:p w14:paraId="6F11430C" w14:textId="1DD86C0A" w:rsidR="00072CC6" w:rsidRDefault="00072CC6" w:rsidP="00072CC6">
            <w:pPr>
              <w:ind w:left="113" w:right="113" w:firstLine="0"/>
            </w:pPr>
            <w:r>
              <w:t>Второй байт параметра р</w:t>
            </w:r>
          </w:p>
        </w:tc>
        <w:tc>
          <w:tcPr>
            <w:tcW w:w="812" w:type="dxa"/>
          </w:tcPr>
          <w:p w14:paraId="7BACED26" w14:textId="2F123065" w:rsidR="00072CC6" w:rsidRPr="00BD1BAA" w:rsidRDefault="00BD1BAA" w:rsidP="00BD1B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12" w:type="dxa"/>
          </w:tcPr>
          <w:p w14:paraId="259107D2" w14:textId="67D76E8D" w:rsidR="00072CC6" w:rsidRPr="00BD1BAA" w:rsidRDefault="00BD1BAA" w:rsidP="00BD1B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8" w:type="dxa"/>
          </w:tcPr>
          <w:p w14:paraId="7189860E" w14:textId="3F938D35" w:rsidR="00072CC6" w:rsidRDefault="00072CC6" w:rsidP="0052314C">
            <w:pPr>
              <w:ind w:firstLine="0"/>
            </w:pPr>
            <w:r>
              <w:t>-</w:t>
            </w:r>
          </w:p>
        </w:tc>
        <w:tc>
          <w:tcPr>
            <w:tcW w:w="812" w:type="dxa"/>
          </w:tcPr>
          <w:p w14:paraId="22C32CFE" w14:textId="0B1074C7" w:rsidR="00072CC6" w:rsidRPr="00072CC6" w:rsidRDefault="00072CC6" w:rsidP="005231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3" w:type="dxa"/>
          </w:tcPr>
          <w:p w14:paraId="60C95ADB" w14:textId="115CA474" w:rsidR="00072CC6" w:rsidRPr="00072CC6" w:rsidRDefault="00072CC6" w:rsidP="005231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56FA" w14:paraId="39798A45" w14:textId="1B5C1A51" w:rsidTr="00CC5D21">
        <w:trPr>
          <w:trHeight w:val="2534"/>
        </w:trPr>
        <w:tc>
          <w:tcPr>
            <w:tcW w:w="846" w:type="dxa"/>
            <w:textDirection w:val="btLr"/>
          </w:tcPr>
          <w:p w14:paraId="1244F7AF" w14:textId="18CF4F74" w:rsidR="00EB56FA" w:rsidRDefault="00EB56FA" w:rsidP="00EB56FA">
            <w:pPr>
              <w:ind w:left="113" w:right="113" w:firstLine="0"/>
            </w:pPr>
            <w:r>
              <w:t>Добавление нового ключа</w:t>
            </w:r>
          </w:p>
        </w:tc>
        <w:tc>
          <w:tcPr>
            <w:tcW w:w="630" w:type="dxa"/>
            <w:textDirection w:val="btLr"/>
          </w:tcPr>
          <w:p w14:paraId="7ADEBE73" w14:textId="73345ED7" w:rsidR="00EB56FA" w:rsidRDefault="00EB56FA" w:rsidP="00EB56FA">
            <w:pPr>
              <w:ind w:left="113" w:right="113" w:firstLine="0"/>
            </w:pPr>
            <w:r>
              <w:t>Номер запроса (2)</w:t>
            </w:r>
          </w:p>
        </w:tc>
        <w:tc>
          <w:tcPr>
            <w:tcW w:w="553" w:type="dxa"/>
            <w:vMerge/>
            <w:textDirection w:val="btLr"/>
          </w:tcPr>
          <w:p w14:paraId="4E3D45BA" w14:textId="7EE6D135" w:rsidR="00EB56FA" w:rsidRDefault="00EB56FA" w:rsidP="00EB56FA">
            <w:pPr>
              <w:ind w:left="113" w:right="113" w:firstLine="0"/>
            </w:pPr>
          </w:p>
        </w:tc>
        <w:tc>
          <w:tcPr>
            <w:tcW w:w="554" w:type="dxa"/>
            <w:vMerge/>
            <w:textDirection w:val="btLr"/>
          </w:tcPr>
          <w:p w14:paraId="1FA8C577" w14:textId="6E92557F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28AC385B" w14:textId="6323C6E6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71FAB187" w14:textId="52AA1CE8" w:rsidR="00EB56FA" w:rsidRDefault="00EB56FA" w:rsidP="00EB56FA">
            <w:pPr>
              <w:ind w:left="113" w:right="113" w:firstLine="0"/>
            </w:pPr>
          </w:p>
        </w:tc>
        <w:tc>
          <w:tcPr>
            <w:tcW w:w="812" w:type="dxa"/>
            <w:textDirection w:val="btLr"/>
          </w:tcPr>
          <w:p w14:paraId="51281048" w14:textId="03837DC0" w:rsidR="00EB56FA" w:rsidRDefault="00EB56FA" w:rsidP="00EB56FA">
            <w:pPr>
              <w:ind w:firstLine="0"/>
            </w:pPr>
            <w:r>
              <w:t>Первый байт параметра х</w:t>
            </w:r>
          </w:p>
        </w:tc>
        <w:tc>
          <w:tcPr>
            <w:tcW w:w="812" w:type="dxa"/>
            <w:textDirection w:val="btLr"/>
          </w:tcPr>
          <w:p w14:paraId="575E584C" w14:textId="4B556775" w:rsidR="00EB56FA" w:rsidRDefault="00EB56FA" w:rsidP="00EB56FA">
            <w:pPr>
              <w:ind w:firstLine="0"/>
            </w:pPr>
            <w:r>
              <w:t>Второй байт параметра х</w:t>
            </w:r>
          </w:p>
        </w:tc>
        <w:tc>
          <w:tcPr>
            <w:tcW w:w="948" w:type="dxa"/>
          </w:tcPr>
          <w:p w14:paraId="5496CF2D" w14:textId="35F6291A" w:rsidR="00EB56FA" w:rsidRDefault="00EB56FA" w:rsidP="00EB56FA">
            <w:pPr>
              <w:ind w:firstLine="0"/>
            </w:pPr>
            <w:r>
              <w:t>-</w:t>
            </w:r>
          </w:p>
        </w:tc>
        <w:tc>
          <w:tcPr>
            <w:tcW w:w="812" w:type="dxa"/>
          </w:tcPr>
          <w:p w14:paraId="410303D9" w14:textId="2A1DA56C" w:rsidR="00EB56FA" w:rsidRPr="00072CC6" w:rsidRDefault="00EB56FA" w:rsidP="00EB56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3" w:type="dxa"/>
          </w:tcPr>
          <w:p w14:paraId="0EAA37B4" w14:textId="4E5FEB50" w:rsidR="00EB56FA" w:rsidRPr="00072CC6" w:rsidRDefault="00EB56FA" w:rsidP="00EB56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56FA" w14:paraId="294488CF" w14:textId="07444C03" w:rsidTr="0052314C">
        <w:trPr>
          <w:trHeight w:val="3101"/>
        </w:trPr>
        <w:tc>
          <w:tcPr>
            <w:tcW w:w="846" w:type="dxa"/>
            <w:textDirection w:val="btLr"/>
          </w:tcPr>
          <w:p w14:paraId="06BA4738" w14:textId="625AA33D" w:rsidR="00EB56FA" w:rsidRDefault="00EB56FA" w:rsidP="00EB56FA">
            <w:pPr>
              <w:ind w:left="113" w:right="113" w:firstLine="0"/>
            </w:pPr>
            <w:r>
              <w:lastRenderedPageBreak/>
              <w:t>Зашифровка сообщения</w:t>
            </w:r>
          </w:p>
        </w:tc>
        <w:tc>
          <w:tcPr>
            <w:tcW w:w="630" w:type="dxa"/>
            <w:textDirection w:val="btLr"/>
          </w:tcPr>
          <w:p w14:paraId="334AF421" w14:textId="3B274309" w:rsidR="00EB56FA" w:rsidRDefault="00EB56FA" w:rsidP="00EB56FA">
            <w:pPr>
              <w:ind w:left="113" w:right="113" w:firstLine="0"/>
            </w:pPr>
            <w:r>
              <w:t>Номер запроса (3)</w:t>
            </w:r>
          </w:p>
        </w:tc>
        <w:tc>
          <w:tcPr>
            <w:tcW w:w="553" w:type="dxa"/>
            <w:vMerge/>
            <w:textDirection w:val="btLr"/>
          </w:tcPr>
          <w:p w14:paraId="5D846616" w14:textId="3C6184E0" w:rsidR="00EB56FA" w:rsidRDefault="00EB56FA" w:rsidP="00EB56FA">
            <w:pPr>
              <w:ind w:left="113" w:right="113" w:firstLine="0"/>
            </w:pPr>
          </w:p>
        </w:tc>
        <w:tc>
          <w:tcPr>
            <w:tcW w:w="554" w:type="dxa"/>
            <w:vMerge/>
            <w:textDirection w:val="btLr"/>
          </w:tcPr>
          <w:p w14:paraId="3B4D3A80" w14:textId="65FD2AD8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1CCA188B" w14:textId="09C1AC57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101C5062" w14:textId="77F4E9FE" w:rsidR="00EB56FA" w:rsidRDefault="00EB56FA" w:rsidP="00EB56FA">
            <w:pPr>
              <w:ind w:left="113" w:right="113" w:firstLine="0"/>
            </w:pPr>
          </w:p>
        </w:tc>
        <w:tc>
          <w:tcPr>
            <w:tcW w:w="812" w:type="dxa"/>
            <w:textDirection w:val="btLr"/>
          </w:tcPr>
          <w:p w14:paraId="32792137" w14:textId="6E256214" w:rsidR="00EB56FA" w:rsidRDefault="00EB56FA" w:rsidP="00EB56FA">
            <w:pPr>
              <w:ind w:left="113" w:right="113" w:firstLine="0"/>
            </w:pPr>
            <w:r>
              <w:t>Первый байт длины сообщения</w:t>
            </w:r>
          </w:p>
        </w:tc>
        <w:tc>
          <w:tcPr>
            <w:tcW w:w="812" w:type="dxa"/>
            <w:textDirection w:val="btLr"/>
          </w:tcPr>
          <w:p w14:paraId="77CB22FE" w14:textId="3A87A876" w:rsidR="00EB56FA" w:rsidRDefault="00EB56FA" w:rsidP="00EB56FA">
            <w:pPr>
              <w:ind w:left="113" w:right="113" w:firstLine="0"/>
            </w:pPr>
            <w:r>
              <w:t>Второй байт длины сообщения</w:t>
            </w:r>
          </w:p>
        </w:tc>
        <w:tc>
          <w:tcPr>
            <w:tcW w:w="948" w:type="dxa"/>
            <w:textDirection w:val="btLr"/>
          </w:tcPr>
          <w:p w14:paraId="0F64BAED" w14:textId="4C4CC3C0" w:rsidR="00EB56FA" w:rsidRDefault="00EB56FA" w:rsidP="00EB56FA">
            <w:pPr>
              <w:ind w:left="113" w:right="113" w:firstLine="0"/>
            </w:pPr>
            <w:r>
              <w:t xml:space="preserve">Далее пересылается сообщение </w:t>
            </w:r>
            <w:proofErr w:type="spellStart"/>
            <w:r>
              <w:t>побайтово</w:t>
            </w:r>
            <w:proofErr w:type="spellEnd"/>
          </w:p>
        </w:tc>
        <w:tc>
          <w:tcPr>
            <w:tcW w:w="812" w:type="dxa"/>
          </w:tcPr>
          <w:p w14:paraId="36302FEB" w14:textId="40661EAD" w:rsidR="00EB56FA" w:rsidRDefault="00EB56FA" w:rsidP="00EB56FA">
            <w:pPr>
              <w:ind w:firstLine="0"/>
            </w:pPr>
            <w:r>
              <w:t>…</w:t>
            </w:r>
          </w:p>
        </w:tc>
        <w:tc>
          <w:tcPr>
            <w:tcW w:w="1683" w:type="dxa"/>
          </w:tcPr>
          <w:p w14:paraId="135CE174" w14:textId="2E0277DD" w:rsidR="00EB56FA" w:rsidRDefault="00EB56FA" w:rsidP="00EB56FA">
            <w:pPr>
              <w:ind w:firstLine="0"/>
            </w:pPr>
            <w:r>
              <w:t>…</w:t>
            </w:r>
          </w:p>
        </w:tc>
      </w:tr>
      <w:tr w:rsidR="00EB56FA" w14:paraId="286B4E27" w14:textId="360FB472" w:rsidTr="003F189A">
        <w:trPr>
          <w:trHeight w:val="2399"/>
        </w:trPr>
        <w:tc>
          <w:tcPr>
            <w:tcW w:w="846" w:type="dxa"/>
            <w:textDirection w:val="btLr"/>
          </w:tcPr>
          <w:p w14:paraId="4541326F" w14:textId="4122A3C9" w:rsidR="00EB56FA" w:rsidRDefault="00EB56FA" w:rsidP="00EB56FA">
            <w:pPr>
              <w:ind w:left="113" w:right="113" w:firstLine="0"/>
            </w:pPr>
            <w:r>
              <w:t>Расшифровка сообщения</w:t>
            </w:r>
          </w:p>
        </w:tc>
        <w:tc>
          <w:tcPr>
            <w:tcW w:w="630" w:type="dxa"/>
            <w:textDirection w:val="btLr"/>
          </w:tcPr>
          <w:p w14:paraId="71389FDE" w14:textId="6C437D85" w:rsidR="00EB56FA" w:rsidRDefault="00EB56FA" w:rsidP="00EB56FA">
            <w:pPr>
              <w:ind w:left="113" w:right="113" w:firstLine="0"/>
            </w:pPr>
            <w:r>
              <w:t>Номер запроса (4)</w:t>
            </w:r>
          </w:p>
        </w:tc>
        <w:tc>
          <w:tcPr>
            <w:tcW w:w="553" w:type="dxa"/>
            <w:vMerge/>
            <w:textDirection w:val="btLr"/>
          </w:tcPr>
          <w:p w14:paraId="2459F5CC" w14:textId="24159139" w:rsidR="00EB56FA" w:rsidRDefault="00EB56FA" w:rsidP="00EB56FA">
            <w:pPr>
              <w:ind w:left="113" w:right="113" w:firstLine="0"/>
            </w:pPr>
          </w:p>
        </w:tc>
        <w:tc>
          <w:tcPr>
            <w:tcW w:w="554" w:type="dxa"/>
            <w:vMerge/>
            <w:textDirection w:val="btLr"/>
          </w:tcPr>
          <w:p w14:paraId="2A374730" w14:textId="7FC783BB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25B2B922" w14:textId="3E633A7C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547505C6" w14:textId="04334824" w:rsidR="00EB56FA" w:rsidRDefault="00EB56FA" w:rsidP="00EB56FA">
            <w:pPr>
              <w:ind w:left="113" w:right="113" w:firstLine="0"/>
            </w:pPr>
          </w:p>
        </w:tc>
        <w:tc>
          <w:tcPr>
            <w:tcW w:w="812" w:type="dxa"/>
            <w:textDirection w:val="btLr"/>
          </w:tcPr>
          <w:p w14:paraId="3C92DDAF" w14:textId="10ADF943" w:rsidR="00EB56FA" w:rsidRPr="00FB709E" w:rsidRDefault="00EB56FA" w:rsidP="00EB56FA">
            <w:pPr>
              <w:ind w:left="113" w:right="113" w:firstLine="0"/>
              <w:rPr>
                <w:lang w:val="en-US"/>
              </w:rPr>
            </w:pPr>
            <w:r>
              <w:t>Первый байт а</w:t>
            </w:r>
            <w:r>
              <w:rPr>
                <w:lang w:val="en-US"/>
              </w:rPr>
              <w:t>^y</w:t>
            </w:r>
          </w:p>
        </w:tc>
        <w:tc>
          <w:tcPr>
            <w:tcW w:w="812" w:type="dxa"/>
            <w:textDirection w:val="btLr"/>
          </w:tcPr>
          <w:p w14:paraId="7508630C" w14:textId="33D030CA" w:rsidR="00EB56FA" w:rsidRPr="00FB709E" w:rsidRDefault="00EB56FA" w:rsidP="00EB56FA">
            <w:pPr>
              <w:ind w:left="113" w:right="113" w:firstLine="0"/>
            </w:pPr>
            <w:r>
              <w:t>Второй байт а</w:t>
            </w:r>
            <w:r>
              <w:rPr>
                <w:lang w:val="en-US"/>
              </w:rPr>
              <w:t>^y</w:t>
            </w:r>
          </w:p>
        </w:tc>
        <w:tc>
          <w:tcPr>
            <w:tcW w:w="948" w:type="dxa"/>
            <w:textDirection w:val="btLr"/>
          </w:tcPr>
          <w:p w14:paraId="5FBFA0F9" w14:textId="35B31112" w:rsidR="00EB56FA" w:rsidRDefault="00EB56FA" w:rsidP="00EB56FA">
            <w:pPr>
              <w:ind w:left="113" w:right="113" w:firstLine="0"/>
            </w:pPr>
            <w:r>
              <w:t>Первый байт длины сообщения</w:t>
            </w:r>
          </w:p>
        </w:tc>
        <w:tc>
          <w:tcPr>
            <w:tcW w:w="812" w:type="dxa"/>
            <w:textDirection w:val="btLr"/>
          </w:tcPr>
          <w:p w14:paraId="4CFDC446" w14:textId="31A2BBB4" w:rsidR="00EB56FA" w:rsidRDefault="00EB56FA" w:rsidP="00EB56FA">
            <w:pPr>
              <w:ind w:left="113" w:right="113" w:firstLine="0"/>
            </w:pPr>
            <w:r>
              <w:t>Второй байт длины сообщения</w:t>
            </w:r>
          </w:p>
        </w:tc>
        <w:tc>
          <w:tcPr>
            <w:tcW w:w="1683" w:type="dxa"/>
            <w:textDirection w:val="btLr"/>
          </w:tcPr>
          <w:p w14:paraId="11C6A2BD" w14:textId="4B07ABE7" w:rsidR="00EB56FA" w:rsidRDefault="00EB56FA" w:rsidP="00EB56FA">
            <w:pPr>
              <w:ind w:left="113" w:right="113" w:firstLine="0"/>
            </w:pPr>
            <w:r>
              <w:t xml:space="preserve">Далее пересылается сообщение </w:t>
            </w:r>
            <w:proofErr w:type="spellStart"/>
            <w:r>
              <w:t>побайтово</w:t>
            </w:r>
            <w:proofErr w:type="spellEnd"/>
          </w:p>
        </w:tc>
      </w:tr>
      <w:tr w:rsidR="00EB56FA" w14:paraId="01FA686A" w14:textId="3AEB2A55" w:rsidTr="0052314C">
        <w:trPr>
          <w:trHeight w:val="2674"/>
        </w:trPr>
        <w:tc>
          <w:tcPr>
            <w:tcW w:w="846" w:type="dxa"/>
            <w:textDirection w:val="btLr"/>
          </w:tcPr>
          <w:p w14:paraId="37A2041D" w14:textId="27C0E7F1" w:rsidR="00EB56FA" w:rsidRDefault="00EB56FA" w:rsidP="00EB56FA">
            <w:pPr>
              <w:ind w:left="113" w:right="113" w:firstLine="0"/>
            </w:pPr>
            <w:r>
              <w:t>Генерация подписи</w:t>
            </w:r>
          </w:p>
        </w:tc>
        <w:tc>
          <w:tcPr>
            <w:tcW w:w="630" w:type="dxa"/>
            <w:textDirection w:val="btLr"/>
          </w:tcPr>
          <w:p w14:paraId="5D848D1F" w14:textId="74333B91" w:rsidR="00EB56FA" w:rsidRDefault="00EB56FA" w:rsidP="00EB56FA">
            <w:pPr>
              <w:ind w:left="113" w:right="113" w:firstLine="0"/>
            </w:pPr>
            <w:r>
              <w:t>Номер запроса (5)</w:t>
            </w:r>
          </w:p>
        </w:tc>
        <w:tc>
          <w:tcPr>
            <w:tcW w:w="553" w:type="dxa"/>
            <w:vMerge/>
            <w:textDirection w:val="btLr"/>
          </w:tcPr>
          <w:p w14:paraId="4126CE21" w14:textId="282CE99A" w:rsidR="00EB56FA" w:rsidRDefault="00EB56FA" w:rsidP="00EB56FA">
            <w:pPr>
              <w:ind w:left="113" w:right="113" w:firstLine="0"/>
            </w:pPr>
          </w:p>
        </w:tc>
        <w:tc>
          <w:tcPr>
            <w:tcW w:w="554" w:type="dxa"/>
            <w:vMerge/>
            <w:textDirection w:val="btLr"/>
          </w:tcPr>
          <w:p w14:paraId="08BEA919" w14:textId="08CFD50C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1569E725" w14:textId="0E30FFBE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1AD53FB9" w14:textId="6A710DF2" w:rsidR="00EB56FA" w:rsidRDefault="00EB56FA" w:rsidP="00EB56FA">
            <w:pPr>
              <w:ind w:left="113" w:right="113" w:firstLine="0"/>
            </w:pPr>
          </w:p>
        </w:tc>
        <w:tc>
          <w:tcPr>
            <w:tcW w:w="812" w:type="dxa"/>
            <w:textDirection w:val="btLr"/>
          </w:tcPr>
          <w:p w14:paraId="2276F8C1" w14:textId="238741F6" w:rsidR="00EB56FA" w:rsidRDefault="00EB56FA" w:rsidP="00EB56FA">
            <w:pPr>
              <w:ind w:left="113" w:right="113" w:firstLine="0"/>
            </w:pPr>
            <w:r>
              <w:t>хэш</w:t>
            </w:r>
          </w:p>
        </w:tc>
        <w:tc>
          <w:tcPr>
            <w:tcW w:w="812" w:type="dxa"/>
          </w:tcPr>
          <w:p w14:paraId="134C1EED" w14:textId="16FA3ABC" w:rsidR="00EB56FA" w:rsidRDefault="00EB56FA" w:rsidP="00EB56FA">
            <w:pPr>
              <w:ind w:firstLine="0"/>
            </w:pPr>
            <w:r>
              <w:t>-</w:t>
            </w:r>
          </w:p>
        </w:tc>
        <w:tc>
          <w:tcPr>
            <w:tcW w:w="948" w:type="dxa"/>
          </w:tcPr>
          <w:p w14:paraId="79D68117" w14:textId="18ABF2E6" w:rsidR="00EB56FA" w:rsidRDefault="00EB56FA" w:rsidP="00EB56FA">
            <w:pPr>
              <w:ind w:firstLine="0"/>
            </w:pPr>
            <w:r>
              <w:t>-</w:t>
            </w:r>
          </w:p>
        </w:tc>
        <w:tc>
          <w:tcPr>
            <w:tcW w:w="812" w:type="dxa"/>
          </w:tcPr>
          <w:p w14:paraId="713835B4" w14:textId="179228AA" w:rsidR="00EB56FA" w:rsidRDefault="00EB56FA" w:rsidP="00EB56FA">
            <w:pPr>
              <w:ind w:firstLine="0"/>
            </w:pPr>
            <w:r>
              <w:t>-</w:t>
            </w:r>
          </w:p>
        </w:tc>
        <w:tc>
          <w:tcPr>
            <w:tcW w:w="1683" w:type="dxa"/>
          </w:tcPr>
          <w:p w14:paraId="06DA027F" w14:textId="5D2EC3B1" w:rsidR="00EB56FA" w:rsidRDefault="00EB56FA" w:rsidP="00EB56FA">
            <w:pPr>
              <w:ind w:firstLine="0"/>
            </w:pPr>
            <w:r>
              <w:t>-</w:t>
            </w:r>
          </w:p>
        </w:tc>
      </w:tr>
      <w:tr w:rsidR="00EB56FA" w14:paraId="55A6E6AB" w14:textId="744A1470" w:rsidTr="003F189A">
        <w:trPr>
          <w:trHeight w:val="2684"/>
        </w:trPr>
        <w:tc>
          <w:tcPr>
            <w:tcW w:w="846" w:type="dxa"/>
            <w:textDirection w:val="btLr"/>
          </w:tcPr>
          <w:p w14:paraId="7E845391" w14:textId="5B7D530D" w:rsidR="00EB56FA" w:rsidRDefault="00EB56FA" w:rsidP="00EB56FA">
            <w:pPr>
              <w:ind w:left="113" w:right="113" w:firstLine="0"/>
            </w:pPr>
            <w:r>
              <w:t>Проверка подписи</w:t>
            </w:r>
          </w:p>
        </w:tc>
        <w:tc>
          <w:tcPr>
            <w:tcW w:w="630" w:type="dxa"/>
            <w:textDirection w:val="btLr"/>
          </w:tcPr>
          <w:p w14:paraId="3586D033" w14:textId="0227F9E3" w:rsidR="00EB56FA" w:rsidRDefault="00EB56FA" w:rsidP="00EB56FA">
            <w:pPr>
              <w:ind w:left="113" w:right="113" w:firstLine="0"/>
            </w:pPr>
            <w:r>
              <w:t>Номер запроса (6)</w:t>
            </w:r>
          </w:p>
        </w:tc>
        <w:tc>
          <w:tcPr>
            <w:tcW w:w="553" w:type="dxa"/>
            <w:vMerge/>
            <w:textDirection w:val="btLr"/>
          </w:tcPr>
          <w:p w14:paraId="0FEDFBF0" w14:textId="77777777" w:rsidR="00EB56FA" w:rsidRDefault="00EB56FA" w:rsidP="00EB56FA">
            <w:pPr>
              <w:ind w:left="113" w:right="113" w:firstLine="0"/>
            </w:pPr>
          </w:p>
        </w:tc>
        <w:tc>
          <w:tcPr>
            <w:tcW w:w="554" w:type="dxa"/>
            <w:vMerge/>
            <w:textDirection w:val="btLr"/>
          </w:tcPr>
          <w:p w14:paraId="37E6DDA3" w14:textId="77777777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2ED17994" w14:textId="77777777" w:rsidR="00EB56FA" w:rsidRDefault="00EB56FA" w:rsidP="00EB56FA">
            <w:pPr>
              <w:ind w:left="113" w:right="113" w:firstLine="0"/>
            </w:pPr>
          </w:p>
        </w:tc>
        <w:tc>
          <w:tcPr>
            <w:tcW w:w="567" w:type="dxa"/>
            <w:vMerge/>
            <w:textDirection w:val="btLr"/>
          </w:tcPr>
          <w:p w14:paraId="3531E18E" w14:textId="77777777" w:rsidR="00EB56FA" w:rsidRDefault="00EB56FA" w:rsidP="00EB56FA">
            <w:pPr>
              <w:ind w:left="113" w:right="113" w:firstLine="0"/>
            </w:pPr>
          </w:p>
        </w:tc>
        <w:tc>
          <w:tcPr>
            <w:tcW w:w="812" w:type="dxa"/>
            <w:textDirection w:val="btLr"/>
          </w:tcPr>
          <w:p w14:paraId="15A75326" w14:textId="1C15B208" w:rsidR="00EB56FA" w:rsidRPr="00561738" w:rsidRDefault="00EB56FA" w:rsidP="00EB56FA">
            <w:pPr>
              <w:ind w:left="113" w:right="113" w:firstLine="0"/>
              <w:rPr>
                <w:lang w:val="en-US"/>
              </w:rPr>
            </w:pPr>
            <w:r>
              <w:t>хэш</w:t>
            </w:r>
          </w:p>
        </w:tc>
        <w:tc>
          <w:tcPr>
            <w:tcW w:w="812" w:type="dxa"/>
            <w:textDirection w:val="btLr"/>
          </w:tcPr>
          <w:p w14:paraId="622CDA5F" w14:textId="7CA03CD7" w:rsidR="00EB56FA" w:rsidRPr="00561738" w:rsidRDefault="00EB56FA" w:rsidP="00EB56FA">
            <w:pPr>
              <w:ind w:left="113" w:right="113" w:firstLine="0"/>
              <w:rPr>
                <w:lang w:val="en-US"/>
              </w:rPr>
            </w:pPr>
            <w:r>
              <w:t xml:space="preserve">Первый байт </w:t>
            </w:r>
            <w:r>
              <w:rPr>
                <w:lang w:val="en-US"/>
              </w:rPr>
              <w:t>s1</w:t>
            </w:r>
          </w:p>
        </w:tc>
        <w:tc>
          <w:tcPr>
            <w:tcW w:w="948" w:type="dxa"/>
            <w:textDirection w:val="btLr"/>
          </w:tcPr>
          <w:p w14:paraId="2690540C" w14:textId="38DC0A85" w:rsidR="00EB56FA" w:rsidRPr="00561738" w:rsidRDefault="00EB56FA" w:rsidP="00EB56FA">
            <w:pPr>
              <w:ind w:left="113" w:right="113" w:firstLine="0"/>
              <w:rPr>
                <w:lang w:val="en-US"/>
              </w:rPr>
            </w:pPr>
            <w:r>
              <w:t xml:space="preserve">Второй байт </w:t>
            </w:r>
            <w:r>
              <w:rPr>
                <w:lang w:val="en-US"/>
              </w:rPr>
              <w:t>s1</w:t>
            </w:r>
          </w:p>
        </w:tc>
        <w:tc>
          <w:tcPr>
            <w:tcW w:w="812" w:type="dxa"/>
            <w:textDirection w:val="btLr"/>
          </w:tcPr>
          <w:p w14:paraId="5486061F" w14:textId="7F56E4FE" w:rsidR="00EB56FA" w:rsidRPr="00561738" w:rsidRDefault="00EB56FA" w:rsidP="00EB56FA">
            <w:pPr>
              <w:ind w:left="113" w:right="113" w:firstLine="0"/>
              <w:rPr>
                <w:lang w:val="en-US"/>
              </w:rPr>
            </w:pPr>
            <w:r>
              <w:t xml:space="preserve">Первый байт </w:t>
            </w:r>
            <w:r>
              <w:rPr>
                <w:lang w:val="en-US"/>
              </w:rPr>
              <w:t>s2</w:t>
            </w:r>
          </w:p>
        </w:tc>
        <w:tc>
          <w:tcPr>
            <w:tcW w:w="1683" w:type="dxa"/>
            <w:textDirection w:val="btLr"/>
          </w:tcPr>
          <w:p w14:paraId="7E3B17E5" w14:textId="115FBEF3" w:rsidR="00EB56FA" w:rsidRPr="00561738" w:rsidRDefault="00EB56FA" w:rsidP="00EB56FA">
            <w:pPr>
              <w:ind w:left="113" w:right="113" w:firstLine="0"/>
              <w:rPr>
                <w:lang w:val="en-US"/>
              </w:rPr>
            </w:pPr>
            <w:r>
              <w:t xml:space="preserve">Второй байт </w:t>
            </w:r>
            <w:r>
              <w:rPr>
                <w:lang w:val="en-US"/>
              </w:rPr>
              <w:t>s2</w:t>
            </w:r>
          </w:p>
        </w:tc>
      </w:tr>
    </w:tbl>
    <w:p w14:paraId="2B7288F5" w14:textId="77777777" w:rsidR="001F7D11" w:rsidRDefault="001F7D11" w:rsidP="001F7D11"/>
    <w:p w14:paraId="2AAD7D45" w14:textId="63FCDF97" w:rsidR="008D6BFF" w:rsidRDefault="001F7D11" w:rsidP="008D6BFF">
      <w:r>
        <w:t>Данные, пересылаемые ПК от МК.</w:t>
      </w:r>
    </w:p>
    <w:p w14:paraId="3372DCCB" w14:textId="77777777" w:rsidR="00405DAB" w:rsidRDefault="00405DAB" w:rsidP="008D6BFF"/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535"/>
        <w:gridCol w:w="1867"/>
        <w:gridCol w:w="851"/>
      </w:tblGrid>
      <w:tr w:rsidR="00B24D7F" w14:paraId="3CE1898C" w14:textId="776C52CC" w:rsidTr="00B67481">
        <w:trPr>
          <w:cantSplit/>
          <w:trHeight w:val="376"/>
        </w:trPr>
        <w:tc>
          <w:tcPr>
            <w:tcW w:w="846" w:type="dxa"/>
          </w:tcPr>
          <w:p w14:paraId="76AC56BD" w14:textId="77777777" w:rsidR="00B24D7F" w:rsidRDefault="00B24D7F" w:rsidP="00405DAB">
            <w:pPr>
              <w:ind w:firstLine="0"/>
            </w:pPr>
          </w:p>
        </w:tc>
        <w:tc>
          <w:tcPr>
            <w:tcW w:w="1843" w:type="dxa"/>
          </w:tcPr>
          <w:p w14:paraId="4C888C84" w14:textId="47F8EE74" w:rsidR="00B24D7F" w:rsidRPr="00405DAB" w:rsidRDefault="00B24D7F" w:rsidP="00405D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</w:tcPr>
          <w:p w14:paraId="2D838789" w14:textId="33E0B906" w:rsidR="00B24D7F" w:rsidRPr="00405DAB" w:rsidRDefault="00B24D7F" w:rsidP="00405D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5" w:type="dxa"/>
          </w:tcPr>
          <w:p w14:paraId="25F8A26D" w14:textId="77777777" w:rsidR="00B24D7F" w:rsidRDefault="00B24D7F" w:rsidP="00405DAB">
            <w:pPr>
              <w:ind w:firstLine="0"/>
              <w:rPr>
                <w:lang w:val="en-US"/>
              </w:rPr>
            </w:pPr>
          </w:p>
        </w:tc>
        <w:tc>
          <w:tcPr>
            <w:tcW w:w="1867" w:type="dxa"/>
          </w:tcPr>
          <w:p w14:paraId="4F805FAA" w14:textId="77777777" w:rsidR="00B24D7F" w:rsidRDefault="00B24D7F" w:rsidP="00405DAB">
            <w:pPr>
              <w:ind w:firstLine="0"/>
              <w:rPr>
                <w:lang w:val="en-US"/>
              </w:rPr>
            </w:pPr>
          </w:p>
        </w:tc>
        <w:tc>
          <w:tcPr>
            <w:tcW w:w="851" w:type="dxa"/>
          </w:tcPr>
          <w:p w14:paraId="79A9BFE1" w14:textId="77777777" w:rsidR="00B24D7F" w:rsidRDefault="00B24D7F" w:rsidP="00405DAB">
            <w:pPr>
              <w:ind w:firstLine="0"/>
              <w:rPr>
                <w:lang w:val="en-US"/>
              </w:rPr>
            </w:pPr>
          </w:p>
        </w:tc>
      </w:tr>
      <w:tr w:rsidR="00B24D7F" w14:paraId="7293F621" w14:textId="59243DC8" w:rsidTr="00B67481">
        <w:trPr>
          <w:cantSplit/>
          <w:trHeight w:val="1549"/>
        </w:trPr>
        <w:tc>
          <w:tcPr>
            <w:tcW w:w="846" w:type="dxa"/>
            <w:textDirection w:val="btLr"/>
          </w:tcPr>
          <w:p w14:paraId="3366A46A" w14:textId="5C94239F" w:rsidR="00B24D7F" w:rsidRDefault="00B24D7F" w:rsidP="00405DAB">
            <w:pPr>
              <w:ind w:left="113" w:right="113" w:firstLine="0"/>
            </w:pPr>
            <w:r>
              <w:t>Удаление ключа</w:t>
            </w:r>
          </w:p>
        </w:tc>
        <w:tc>
          <w:tcPr>
            <w:tcW w:w="1843" w:type="dxa"/>
            <w:textDirection w:val="btLr"/>
          </w:tcPr>
          <w:p w14:paraId="03BE4736" w14:textId="153F4A67" w:rsidR="00B24D7F" w:rsidRDefault="00B24D7F" w:rsidP="00405DAB">
            <w:pPr>
              <w:ind w:left="113" w:right="113" w:firstLine="0"/>
            </w:pPr>
            <w:r>
              <w:t>Подтверждение удаления ключа</w:t>
            </w:r>
          </w:p>
        </w:tc>
        <w:tc>
          <w:tcPr>
            <w:tcW w:w="1842" w:type="dxa"/>
          </w:tcPr>
          <w:p w14:paraId="35BE87C8" w14:textId="639C0A15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1535" w:type="dxa"/>
          </w:tcPr>
          <w:p w14:paraId="068E8A5B" w14:textId="743BAC41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1867" w:type="dxa"/>
          </w:tcPr>
          <w:p w14:paraId="3EBF15AE" w14:textId="304C37A5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14:paraId="43136781" w14:textId="76FF7C7F" w:rsidR="00B24D7F" w:rsidRDefault="00B24D7F" w:rsidP="00B24D7F">
            <w:pPr>
              <w:ind w:firstLine="0"/>
            </w:pPr>
            <w:r>
              <w:t>-</w:t>
            </w:r>
          </w:p>
        </w:tc>
      </w:tr>
      <w:tr w:rsidR="00B24D7F" w14:paraId="1581B65D" w14:textId="16E9A237" w:rsidTr="00B67481">
        <w:trPr>
          <w:cantSplit/>
          <w:trHeight w:val="2116"/>
        </w:trPr>
        <w:tc>
          <w:tcPr>
            <w:tcW w:w="846" w:type="dxa"/>
            <w:textDirection w:val="btLr"/>
          </w:tcPr>
          <w:p w14:paraId="31564F98" w14:textId="3A2773D0" w:rsidR="00B24D7F" w:rsidRDefault="00B24D7F" w:rsidP="0099298A">
            <w:pPr>
              <w:ind w:left="113" w:right="113" w:firstLine="0"/>
            </w:pPr>
            <w:r>
              <w:lastRenderedPageBreak/>
              <w:t>Добавление нового ключа</w:t>
            </w:r>
          </w:p>
        </w:tc>
        <w:tc>
          <w:tcPr>
            <w:tcW w:w="1843" w:type="dxa"/>
            <w:textDirection w:val="btLr"/>
          </w:tcPr>
          <w:p w14:paraId="57383A95" w14:textId="65A29A94" w:rsidR="00B24D7F" w:rsidRDefault="00B24D7F" w:rsidP="0099298A">
            <w:pPr>
              <w:ind w:left="113" w:right="113" w:firstLine="0"/>
            </w:pPr>
            <w:r>
              <w:t>Подтверждение удаления ключа</w:t>
            </w:r>
          </w:p>
        </w:tc>
        <w:tc>
          <w:tcPr>
            <w:tcW w:w="1842" w:type="dxa"/>
          </w:tcPr>
          <w:p w14:paraId="232C4118" w14:textId="4257FFE2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1535" w:type="dxa"/>
          </w:tcPr>
          <w:p w14:paraId="34F2498E" w14:textId="450062BC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1867" w:type="dxa"/>
          </w:tcPr>
          <w:p w14:paraId="4195D2A3" w14:textId="3AD893C6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14:paraId="14D378DB" w14:textId="21A9E5BA" w:rsidR="00B24D7F" w:rsidRDefault="00B24D7F" w:rsidP="00B24D7F">
            <w:pPr>
              <w:ind w:firstLine="0"/>
            </w:pPr>
            <w:r>
              <w:t>-</w:t>
            </w:r>
          </w:p>
        </w:tc>
      </w:tr>
      <w:tr w:rsidR="00B24D7F" w14:paraId="52143933" w14:textId="6878576B" w:rsidTr="00B67481">
        <w:trPr>
          <w:cantSplit/>
          <w:trHeight w:val="2244"/>
        </w:trPr>
        <w:tc>
          <w:tcPr>
            <w:tcW w:w="846" w:type="dxa"/>
            <w:textDirection w:val="btLr"/>
          </w:tcPr>
          <w:p w14:paraId="2C3DCC0D" w14:textId="1692BF5E" w:rsidR="00B24D7F" w:rsidRDefault="00B24D7F" w:rsidP="00723912">
            <w:pPr>
              <w:ind w:left="113" w:right="113" w:firstLine="0"/>
            </w:pPr>
            <w:r>
              <w:t>Зашифровка сообщения</w:t>
            </w:r>
          </w:p>
        </w:tc>
        <w:tc>
          <w:tcPr>
            <w:tcW w:w="1843" w:type="dxa"/>
            <w:textDirection w:val="btLr"/>
          </w:tcPr>
          <w:p w14:paraId="59C9E663" w14:textId="0AF7AED8" w:rsidR="00B24D7F" w:rsidRDefault="00B24D7F" w:rsidP="00723912">
            <w:pPr>
              <w:ind w:left="113" w:right="113" w:firstLine="0"/>
            </w:pPr>
            <w:r>
              <w:t>Подтверждение наличия в памяти полученного ключа</w:t>
            </w:r>
          </w:p>
        </w:tc>
        <w:tc>
          <w:tcPr>
            <w:tcW w:w="1842" w:type="dxa"/>
            <w:textDirection w:val="btLr"/>
          </w:tcPr>
          <w:p w14:paraId="319851BC" w14:textId="2CA4AF5D" w:rsidR="00B24D7F" w:rsidRDefault="00B24D7F" w:rsidP="00723912">
            <w:pPr>
              <w:ind w:left="113" w:right="113" w:firstLine="0"/>
            </w:pPr>
            <w:r>
              <w:t>Первый байт а</w:t>
            </w:r>
            <w:r>
              <w:rPr>
                <w:lang w:val="en-US"/>
              </w:rPr>
              <w:t>^y</w:t>
            </w:r>
          </w:p>
        </w:tc>
        <w:tc>
          <w:tcPr>
            <w:tcW w:w="1535" w:type="dxa"/>
            <w:textDirection w:val="btLr"/>
          </w:tcPr>
          <w:p w14:paraId="6D4ABAA4" w14:textId="44E8434C" w:rsidR="00B24D7F" w:rsidRDefault="00B24D7F" w:rsidP="00723912">
            <w:pPr>
              <w:ind w:left="113" w:right="113" w:firstLine="0"/>
            </w:pPr>
            <w:r>
              <w:t>Второй байт а</w:t>
            </w:r>
            <w:r>
              <w:rPr>
                <w:lang w:val="en-US"/>
              </w:rPr>
              <w:t>^y</w:t>
            </w:r>
          </w:p>
        </w:tc>
        <w:tc>
          <w:tcPr>
            <w:tcW w:w="1867" w:type="dxa"/>
            <w:textDirection w:val="btLr"/>
          </w:tcPr>
          <w:p w14:paraId="462EF605" w14:textId="104FB312" w:rsidR="00B24D7F" w:rsidRDefault="00B24D7F" w:rsidP="00723912">
            <w:pPr>
              <w:ind w:left="113" w:right="113" w:firstLine="0"/>
            </w:pPr>
            <w:r>
              <w:t xml:space="preserve">Далее пересылается зашифрованное сообщение </w:t>
            </w:r>
            <w:proofErr w:type="spellStart"/>
            <w:r>
              <w:t>побайтово</w:t>
            </w:r>
            <w:proofErr w:type="spellEnd"/>
          </w:p>
        </w:tc>
        <w:tc>
          <w:tcPr>
            <w:tcW w:w="851" w:type="dxa"/>
          </w:tcPr>
          <w:p w14:paraId="3D8698FC" w14:textId="0DDEDF66" w:rsidR="00B24D7F" w:rsidRDefault="00B24D7F" w:rsidP="00B24D7F">
            <w:pPr>
              <w:ind w:firstLine="0"/>
            </w:pPr>
            <w:r>
              <w:t>-</w:t>
            </w:r>
          </w:p>
        </w:tc>
      </w:tr>
      <w:tr w:rsidR="00B24D7F" w14:paraId="14162A40" w14:textId="0B6161D0" w:rsidTr="00B67481">
        <w:trPr>
          <w:cantSplit/>
          <w:trHeight w:val="1972"/>
        </w:trPr>
        <w:tc>
          <w:tcPr>
            <w:tcW w:w="846" w:type="dxa"/>
            <w:textDirection w:val="btLr"/>
          </w:tcPr>
          <w:p w14:paraId="6CE348B8" w14:textId="16C43398" w:rsidR="00B24D7F" w:rsidRDefault="00B24D7F" w:rsidP="00723912">
            <w:pPr>
              <w:ind w:left="113" w:right="113" w:firstLine="0"/>
            </w:pPr>
            <w:r>
              <w:t>Расшифровка сообщения</w:t>
            </w:r>
          </w:p>
        </w:tc>
        <w:tc>
          <w:tcPr>
            <w:tcW w:w="1843" w:type="dxa"/>
            <w:textDirection w:val="btLr"/>
          </w:tcPr>
          <w:p w14:paraId="6669A9F6" w14:textId="43ED6887" w:rsidR="00B24D7F" w:rsidRDefault="00B24D7F" w:rsidP="00723912">
            <w:pPr>
              <w:ind w:left="113" w:right="113" w:firstLine="0"/>
            </w:pPr>
            <w:r>
              <w:t>Подтверждение наличия в памяти полученного ключа</w:t>
            </w:r>
          </w:p>
        </w:tc>
        <w:tc>
          <w:tcPr>
            <w:tcW w:w="1842" w:type="dxa"/>
            <w:textDirection w:val="btLr"/>
          </w:tcPr>
          <w:p w14:paraId="7EAA2A97" w14:textId="00A2645E" w:rsidR="00B24D7F" w:rsidRDefault="00B24D7F" w:rsidP="00723912">
            <w:pPr>
              <w:ind w:left="113" w:right="113" w:firstLine="0"/>
            </w:pPr>
            <w:r>
              <w:t xml:space="preserve">Далее пересылается зашифрованное сообщение </w:t>
            </w:r>
            <w:proofErr w:type="spellStart"/>
            <w:r>
              <w:t>побайтово</w:t>
            </w:r>
            <w:proofErr w:type="spellEnd"/>
          </w:p>
        </w:tc>
        <w:tc>
          <w:tcPr>
            <w:tcW w:w="1535" w:type="dxa"/>
          </w:tcPr>
          <w:p w14:paraId="4CD21921" w14:textId="7E62C9D7" w:rsidR="00B24D7F" w:rsidRP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1867" w:type="dxa"/>
          </w:tcPr>
          <w:p w14:paraId="4501B16D" w14:textId="6BD25063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14:paraId="15B79CDF" w14:textId="3A2D02D4" w:rsidR="00B24D7F" w:rsidRDefault="00B24D7F" w:rsidP="00B24D7F">
            <w:pPr>
              <w:ind w:firstLine="0"/>
            </w:pPr>
            <w:r>
              <w:t>-</w:t>
            </w:r>
          </w:p>
        </w:tc>
      </w:tr>
      <w:tr w:rsidR="00B24D7F" w14:paraId="020C67DE" w14:textId="2E4D52C6" w:rsidTr="00B67481">
        <w:trPr>
          <w:cantSplit/>
          <w:trHeight w:val="1703"/>
        </w:trPr>
        <w:tc>
          <w:tcPr>
            <w:tcW w:w="846" w:type="dxa"/>
            <w:textDirection w:val="btLr"/>
          </w:tcPr>
          <w:p w14:paraId="315F91F9" w14:textId="7FFC1BC4" w:rsidR="00B24D7F" w:rsidRDefault="00B24D7F" w:rsidP="00B24D7F">
            <w:pPr>
              <w:ind w:left="113" w:right="113" w:firstLine="0"/>
            </w:pPr>
            <w:r>
              <w:t>Генерация подписи</w:t>
            </w:r>
          </w:p>
        </w:tc>
        <w:tc>
          <w:tcPr>
            <w:tcW w:w="1843" w:type="dxa"/>
            <w:textDirection w:val="btLr"/>
          </w:tcPr>
          <w:p w14:paraId="3A6FC431" w14:textId="385BD682" w:rsidR="00B24D7F" w:rsidRDefault="00B24D7F" w:rsidP="00B24D7F">
            <w:pPr>
              <w:ind w:left="113" w:right="113" w:firstLine="0"/>
            </w:pPr>
            <w:r>
              <w:t>Подтверждение наличия в памяти полученного ключа</w:t>
            </w:r>
          </w:p>
        </w:tc>
        <w:tc>
          <w:tcPr>
            <w:tcW w:w="1842" w:type="dxa"/>
            <w:textDirection w:val="btLr"/>
          </w:tcPr>
          <w:p w14:paraId="6CC65142" w14:textId="4104281A" w:rsidR="00B24D7F" w:rsidRPr="00B24D7F" w:rsidRDefault="00B24D7F" w:rsidP="00B24D7F">
            <w:pPr>
              <w:ind w:left="113" w:right="113" w:firstLine="0"/>
              <w:rPr>
                <w:lang w:val="en-US"/>
              </w:rPr>
            </w:pPr>
            <w:r>
              <w:t xml:space="preserve">Первый байт </w:t>
            </w:r>
            <w:r>
              <w:rPr>
                <w:lang w:val="en-US"/>
              </w:rPr>
              <w:t>s1</w:t>
            </w:r>
          </w:p>
        </w:tc>
        <w:tc>
          <w:tcPr>
            <w:tcW w:w="1535" w:type="dxa"/>
            <w:textDirection w:val="btLr"/>
          </w:tcPr>
          <w:p w14:paraId="2A1E8BF5" w14:textId="57835140" w:rsidR="00B24D7F" w:rsidRPr="00B24D7F" w:rsidRDefault="00B24D7F" w:rsidP="00B24D7F">
            <w:pPr>
              <w:ind w:left="113" w:right="113" w:firstLine="0"/>
              <w:rPr>
                <w:lang w:val="en-US"/>
              </w:rPr>
            </w:pPr>
            <w:r>
              <w:t xml:space="preserve">Второй байт </w:t>
            </w:r>
            <w:r>
              <w:rPr>
                <w:lang w:val="en-US"/>
              </w:rPr>
              <w:t>s1</w:t>
            </w:r>
          </w:p>
        </w:tc>
        <w:tc>
          <w:tcPr>
            <w:tcW w:w="1867" w:type="dxa"/>
            <w:textDirection w:val="btLr"/>
          </w:tcPr>
          <w:p w14:paraId="47595EDC" w14:textId="63D0DBFD" w:rsidR="00B24D7F" w:rsidRDefault="00B24D7F" w:rsidP="00B24D7F">
            <w:pPr>
              <w:ind w:left="113" w:right="113" w:firstLine="0"/>
            </w:pPr>
            <w:r>
              <w:t xml:space="preserve">Первый байт </w:t>
            </w:r>
            <w:r>
              <w:rPr>
                <w:lang w:val="en-US"/>
              </w:rPr>
              <w:t>s2</w:t>
            </w:r>
          </w:p>
        </w:tc>
        <w:tc>
          <w:tcPr>
            <w:tcW w:w="851" w:type="dxa"/>
            <w:textDirection w:val="btLr"/>
          </w:tcPr>
          <w:p w14:paraId="53E620DB" w14:textId="5E946DA6" w:rsidR="00B24D7F" w:rsidRDefault="00B24D7F" w:rsidP="00B24D7F">
            <w:pPr>
              <w:ind w:left="113" w:right="113" w:firstLine="0"/>
            </w:pPr>
            <w:r>
              <w:t xml:space="preserve">Второй байт </w:t>
            </w:r>
            <w:r>
              <w:rPr>
                <w:lang w:val="en-US"/>
              </w:rPr>
              <w:t>s2</w:t>
            </w:r>
          </w:p>
        </w:tc>
      </w:tr>
      <w:tr w:rsidR="00B24D7F" w14:paraId="32FA50C2" w14:textId="66919622" w:rsidTr="00B67481">
        <w:trPr>
          <w:cantSplit/>
          <w:trHeight w:val="1543"/>
        </w:trPr>
        <w:tc>
          <w:tcPr>
            <w:tcW w:w="846" w:type="dxa"/>
            <w:textDirection w:val="btLr"/>
          </w:tcPr>
          <w:p w14:paraId="30F96E4A" w14:textId="05C22E56" w:rsidR="00B24D7F" w:rsidRDefault="00B24D7F" w:rsidP="00B24D7F">
            <w:pPr>
              <w:ind w:left="113" w:right="113" w:firstLine="0"/>
            </w:pPr>
            <w:r>
              <w:t>Проверка подписи</w:t>
            </w:r>
          </w:p>
        </w:tc>
        <w:tc>
          <w:tcPr>
            <w:tcW w:w="1843" w:type="dxa"/>
            <w:textDirection w:val="btLr"/>
          </w:tcPr>
          <w:p w14:paraId="6C08E107" w14:textId="0E190C22" w:rsidR="00B24D7F" w:rsidRPr="00B24D7F" w:rsidRDefault="00B24D7F" w:rsidP="00B24D7F">
            <w:pPr>
              <w:ind w:left="113" w:right="113" w:firstLine="0"/>
            </w:pPr>
            <w:r>
              <w:t>Подтверждение, включающее в себя результата проверки подписи</w:t>
            </w:r>
          </w:p>
        </w:tc>
        <w:tc>
          <w:tcPr>
            <w:tcW w:w="1842" w:type="dxa"/>
          </w:tcPr>
          <w:p w14:paraId="2BADB9B6" w14:textId="2EE64241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1535" w:type="dxa"/>
          </w:tcPr>
          <w:p w14:paraId="25D34093" w14:textId="528888E9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1867" w:type="dxa"/>
          </w:tcPr>
          <w:p w14:paraId="6801558C" w14:textId="5AF92F8E" w:rsidR="00B24D7F" w:rsidRDefault="00B24D7F" w:rsidP="00B24D7F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14:paraId="68614E58" w14:textId="24A23D6B" w:rsidR="00B24D7F" w:rsidRDefault="00B24D7F" w:rsidP="00B24D7F">
            <w:pPr>
              <w:ind w:firstLine="0"/>
            </w:pPr>
            <w:r>
              <w:t>-</w:t>
            </w:r>
          </w:p>
        </w:tc>
      </w:tr>
    </w:tbl>
    <w:p w14:paraId="690CC5E5" w14:textId="77777777" w:rsidR="00405DAB" w:rsidRDefault="00405DAB" w:rsidP="008D6BFF"/>
    <w:p w14:paraId="5CAB8380" w14:textId="73886F72" w:rsidR="008D6BFF" w:rsidRPr="00C75090" w:rsidRDefault="008D6BFF" w:rsidP="008D6BFF">
      <w:pPr>
        <w:pStyle w:val="1"/>
      </w:pPr>
      <w:r>
        <w:t>Описание интерфейса программы для ПЭВМ (скриншот)</w:t>
      </w:r>
    </w:p>
    <w:p w14:paraId="3AE0B19F" w14:textId="54285536" w:rsidR="008D6BFF" w:rsidRPr="007C4530" w:rsidRDefault="00BE0DDC" w:rsidP="008D6BFF">
      <w:r>
        <w:rPr>
          <w:noProof/>
        </w:rPr>
        <w:drawing>
          <wp:anchor distT="0" distB="0" distL="114300" distR="114300" simplePos="0" relativeHeight="251675648" behindDoc="0" locked="0" layoutInCell="1" allowOverlap="1" wp14:anchorId="4DF4C68A" wp14:editId="2DC73C58">
            <wp:simplePos x="0" y="0"/>
            <wp:positionH relativeFrom="column">
              <wp:posOffset>552450</wp:posOffset>
            </wp:positionH>
            <wp:positionV relativeFrom="paragraph">
              <wp:posOffset>208915</wp:posOffset>
            </wp:positionV>
            <wp:extent cx="4143375" cy="120015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AD082" w14:textId="368FDC43" w:rsidR="008D6BFF" w:rsidRPr="00207A8B" w:rsidRDefault="00F658F0" w:rsidP="00F72BA3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465366" wp14:editId="461466D8">
            <wp:simplePos x="0" y="0"/>
            <wp:positionH relativeFrom="margin">
              <wp:posOffset>104775</wp:posOffset>
            </wp:positionH>
            <wp:positionV relativeFrom="paragraph">
              <wp:posOffset>432435</wp:posOffset>
            </wp:positionV>
            <wp:extent cx="1685925" cy="2738120"/>
            <wp:effectExtent l="0" t="0" r="9525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203">
        <w:rPr>
          <w:noProof/>
        </w:rPr>
        <w:drawing>
          <wp:anchor distT="0" distB="0" distL="114300" distR="114300" simplePos="0" relativeHeight="251665408" behindDoc="0" locked="0" layoutInCell="1" allowOverlap="1" wp14:anchorId="3B43138B" wp14:editId="7BAB128C">
            <wp:simplePos x="0" y="0"/>
            <wp:positionH relativeFrom="column">
              <wp:posOffset>1859915</wp:posOffset>
            </wp:positionH>
            <wp:positionV relativeFrom="paragraph">
              <wp:posOffset>3147060</wp:posOffset>
            </wp:positionV>
            <wp:extent cx="1171575" cy="14541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386">
        <w:rPr>
          <w:noProof/>
        </w:rPr>
        <w:drawing>
          <wp:anchor distT="0" distB="0" distL="114300" distR="114300" simplePos="0" relativeHeight="251663360" behindDoc="0" locked="0" layoutInCell="1" allowOverlap="1" wp14:anchorId="2D31E3B4" wp14:editId="63CD3A23">
            <wp:simplePos x="0" y="0"/>
            <wp:positionH relativeFrom="margin">
              <wp:align>left</wp:align>
            </wp:positionH>
            <wp:positionV relativeFrom="paragraph">
              <wp:posOffset>3118485</wp:posOffset>
            </wp:positionV>
            <wp:extent cx="1860550" cy="300990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50C">
        <w:rPr>
          <w:noProof/>
        </w:rPr>
        <w:drawing>
          <wp:anchor distT="0" distB="0" distL="114300" distR="114300" simplePos="0" relativeHeight="251659264" behindDoc="1" locked="0" layoutInCell="1" allowOverlap="1" wp14:anchorId="54554BFC" wp14:editId="68307F7F">
            <wp:simplePos x="0" y="0"/>
            <wp:positionH relativeFrom="margin">
              <wp:posOffset>3215640</wp:posOffset>
            </wp:positionH>
            <wp:positionV relativeFrom="paragraph">
              <wp:posOffset>352425</wp:posOffset>
            </wp:positionV>
            <wp:extent cx="2616200" cy="88900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BFF">
        <w:t>Блок-схема алгоритма работы программы для МК</w:t>
      </w:r>
    </w:p>
    <w:p w14:paraId="067DC1C7" w14:textId="06725392" w:rsidR="008D6BFF" w:rsidRDefault="00F72BA3" w:rsidP="008D6BFF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811CAE6" wp14:editId="3F4132AF">
            <wp:simplePos x="0" y="0"/>
            <wp:positionH relativeFrom="column">
              <wp:posOffset>219075</wp:posOffset>
            </wp:positionH>
            <wp:positionV relativeFrom="paragraph">
              <wp:posOffset>327660</wp:posOffset>
            </wp:positionV>
            <wp:extent cx="2476500" cy="46672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BFF">
        <w:t>Блок-схема алгоритма работы программы для ПЭВМ</w:t>
      </w:r>
    </w:p>
    <w:p w14:paraId="217FABC3" w14:textId="6BF3E3AD" w:rsidR="008D6BFF" w:rsidRPr="00F72BA3" w:rsidRDefault="008D6BFF" w:rsidP="008D6BFF"/>
    <w:p w14:paraId="228A68D0" w14:textId="4E8C7182" w:rsidR="008D6BFF" w:rsidRDefault="00913901" w:rsidP="00913901">
      <w:pPr>
        <w:pStyle w:val="1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9BDE7A0" wp14:editId="4ADB9D1B">
            <wp:simplePos x="0" y="0"/>
            <wp:positionH relativeFrom="column">
              <wp:posOffset>47625</wp:posOffset>
            </wp:positionH>
            <wp:positionV relativeFrom="paragraph">
              <wp:posOffset>612775</wp:posOffset>
            </wp:positionV>
            <wp:extent cx="5940425" cy="200533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BFF">
        <w:t>Временные диаграммы логических сигналов на портах МК (фрагмент)</w:t>
      </w:r>
    </w:p>
    <w:p w14:paraId="7042D3A2" w14:textId="29BBB016" w:rsidR="00B84E97" w:rsidRPr="00B84E97" w:rsidRDefault="00B84E97" w:rsidP="00B84E97">
      <w:r>
        <w:t xml:space="preserve">В момент времени 4,75 с было произведено прерывание </w:t>
      </w:r>
      <w:r>
        <w:rPr>
          <w:lang w:val="en-US"/>
        </w:rPr>
        <w:t>int</w:t>
      </w:r>
      <w:r w:rsidRPr="00725315">
        <w:t>0</w:t>
      </w:r>
      <w:r>
        <w:t xml:space="preserve">, перешли к выводу ключа </w:t>
      </w:r>
      <w:r>
        <w:rPr>
          <w:lang w:val="en-US"/>
        </w:rPr>
        <w:t>p</w:t>
      </w:r>
      <w:r>
        <w:t xml:space="preserve">, теперь пол секунды на </w:t>
      </w:r>
      <w:proofErr w:type="spellStart"/>
      <w:r>
        <w:t>семисигментном</w:t>
      </w:r>
      <w:proofErr w:type="spellEnd"/>
      <w:r>
        <w:t xml:space="preserve"> индикаторе мигает имя параметра (</w:t>
      </w:r>
      <w:r w:rsidRPr="00725315">
        <w:t>“</w:t>
      </w:r>
      <w:r>
        <w:rPr>
          <w:lang w:val="en-US"/>
        </w:rPr>
        <w:t>p</w:t>
      </w:r>
      <w:r>
        <w:t>.</w:t>
      </w:r>
      <w:r w:rsidRPr="00725315">
        <w:t>”</w:t>
      </w:r>
      <w:r>
        <w:t>), пол секунды – четырехзначное значение параметра</w:t>
      </w:r>
      <w:r w:rsidRPr="00B84E97">
        <w:t xml:space="preserve"> </w:t>
      </w:r>
      <w:r>
        <w:t>в десятичной системе счисления;</w:t>
      </w:r>
    </w:p>
    <w:p w14:paraId="7CEB770B" w14:textId="4703BE04" w:rsidR="00B84E97" w:rsidRPr="00B84E97" w:rsidRDefault="00B84E97" w:rsidP="00B84E97">
      <w:r>
        <w:t xml:space="preserve"> в 9,2 с было произведено прерывание </w:t>
      </w:r>
      <w:r>
        <w:rPr>
          <w:lang w:val="en-US"/>
        </w:rPr>
        <w:t>int</w:t>
      </w:r>
      <w:r>
        <w:t xml:space="preserve">1, перешли к выводу ключа </w:t>
      </w:r>
      <w:r>
        <w:rPr>
          <w:lang w:val="en-US"/>
        </w:rPr>
        <w:t>p</w:t>
      </w:r>
      <w:r>
        <w:t xml:space="preserve"> следующей пары ключей (а, р).</w:t>
      </w:r>
    </w:p>
    <w:p w14:paraId="32E3AE28" w14:textId="77777777" w:rsidR="008D6BFF" w:rsidRDefault="008D6BFF" w:rsidP="008D6BFF">
      <w:pPr>
        <w:pStyle w:val="1"/>
      </w:pPr>
      <w:r>
        <w:lastRenderedPageBreak/>
        <w:t>Результаты работы</w:t>
      </w:r>
    </w:p>
    <w:p w14:paraId="639D1004" w14:textId="038BA547" w:rsidR="008D6BFF" w:rsidRPr="003801AE" w:rsidRDefault="00665C93" w:rsidP="0071474C">
      <w:r>
        <w:t>Реализовали программный комплекс, состоящий из двух частей: программа для микроконтроллера и приложение для ПК. Программа для МК осуществляет хранение параметров криптосистемы (ключей), управление ключами, шифрование и расшифрование двоичных данных, подписание и проверку подписи хэша</w:t>
      </w:r>
      <w:r w:rsidRPr="00665C93">
        <w:t xml:space="preserve"> </w:t>
      </w:r>
      <w:r>
        <w:t xml:space="preserve">в соответствии с заданием. Также МК осуществляет постоянное отображение открытых ключей криптосистемы, хранящихся в EEPROM, на </w:t>
      </w:r>
      <w:proofErr w:type="spellStart"/>
      <w:r>
        <w:t>семисегментном</w:t>
      </w:r>
      <w:proofErr w:type="spellEnd"/>
      <w:r>
        <w:t xml:space="preserve"> индикаторе. Реализована возможность просмотра всех хранящихся в памяти ключей. Приложение для ПК предоставляет пользователю интерфейс для управления параметрами криптосистемы, возможность ввода имён файлов для считывания и записи двоичных данных, указания выполняемого действия. </w:t>
      </w:r>
    </w:p>
    <w:p w14:paraId="1B7C6157" w14:textId="77777777" w:rsidR="008D6BFF" w:rsidRDefault="008D6BFF" w:rsidP="008D6BFF">
      <w:pPr>
        <w:pStyle w:val="1"/>
      </w:pPr>
      <w:r>
        <w:t>Выводы по лабораторной работе</w:t>
      </w:r>
    </w:p>
    <w:p w14:paraId="0DAF1210" w14:textId="77777777" w:rsidR="00C72989" w:rsidRPr="00C72989" w:rsidRDefault="00C72989" w:rsidP="00C72989"/>
    <w:p w14:paraId="3C82092C" w14:textId="06627385" w:rsidR="00E406CD" w:rsidRDefault="00E406CD" w:rsidP="00E406CD">
      <w:r>
        <w:t xml:space="preserve">Ознакомились с методами взаимодействия между МК и ПК, реализовали метод взаимодействия по интерфейсу UART- виртуальный COM-порт. Разработали самостоятельно протокол передачи данных между ПК и МК с возможностью сообщения об ошибке. </w:t>
      </w:r>
    </w:p>
    <w:p w14:paraId="10549FEB" w14:textId="77777777" w:rsidR="00C72989" w:rsidRDefault="00C72989">
      <w:pPr>
        <w:spacing w:after="160" w:line="259" w:lineRule="auto"/>
        <w:ind w:firstLine="0"/>
        <w:jc w:val="left"/>
      </w:pPr>
      <w:r>
        <w:br w:type="page"/>
      </w:r>
    </w:p>
    <w:p w14:paraId="1987C561" w14:textId="77777777" w:rsidR="009568D8" w:rsidRDefault="009568D8" w:rsidP="009568D8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Pr="00363A6A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 w:rsidR="008D6BFF">
        <w:rPr>
          <w:b w:val="0"/>
        </w:rPr>
        <w:t>Си</w:t>
      </w:r>
    </w:p>
    <w:p w14:paraId="08ABC6E6" w14:textId="77777777" w:rsidR="008D6BFF" w:rsidRDefault="008D6BFF" w:rsidP="008D6BFF"/>
    <w:p w14:paraId="307857E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F_CPU 8000000</w:t>
      </w:r>
    </w:p>
    <w:p w14:paraId="13D029B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UBRR_C (F_CPU / (9600 * 16) - 1)</w:t>
      </w:r>
    </w:p>
    <w:p w14:paraId="33DDC05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//#include &lt;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asf.h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D29193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math.h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CB9D2C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//#include &lt;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avr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/iom32.h&gt;</w:t>
      </w:r>
    </w:p>
    <w:p w14:paraId="4FD8478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avr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io.h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73BFB9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avr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eeprom.h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32F1CD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avr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interrupt.h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171D67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73D912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#include &lt;util/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delay.h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FF79EE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996D94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char</w:t>
      </w:r>
      <w:r w:rsidRPr="00722E1F">
        <w:rPr>
          <w:rFonts w:ascii="Courier New" w:hAnsi="Courier New" w:cs="Courier New"/>
          <w:sz w:val="16"/>
          <w:szCs w:val="16"/>
        </w:rPr>
        <w:t xml:space="preserve"> </w:t>
      </w:r>
      <w:r w:rsidRPr="00722E1F">
        <w:rPr>
          <w:rFonts w:ascii="Courier New" w:hAnsi="Courier New" w:cs="Courier New"/>
          <w:sz w:val="16"/>
          <w:szCs w:val="16"/>
          <w:lang w:val="en-US"/>
        </w:rPr>
        <w:t>command</w:t>
      </w:r>
      <w:r w:rsidRPr="00722E1F">
        <w:rPr>
          <w:rFonts w:ascii="Courier New" w:hAnsi="Courier New" w:cs="Courier New"/>
          <w:sz w:val="16"/>
          <w:szCs w:val="16"/>
        </w:rPr>
        <w:t>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number</w:t>
      </w:r>
      <w:r w:rsidRPr="00722E1F">
        <w:rPr>
          <w:rFonts w:ascii="Courier New" w:hAnsi="Courier New" w:cs="Courier New"/>
          <w:sz w:val="16"/>
          <w:szCs w:val="16"/>
        </w:rPr>
        <w:t>,  /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>/ какой байт команды сейчас в обработке</w:t>
      </w:r>
    </w:p>
    <w:p w14:paraId="7B1B6EC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request</w:t>
      </w:r>
      <w:r w:rsidRPr="00722E1F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  // номер запроса от ПК:</w:t>
      </w:r>
    </w:p>
    <w:p w14:paraId="6674F81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>// 1 - удаление ключа</w:t>
      </w:r>
    </w:p>
    <w:p w14:paraId="305F899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>// 2 - добавление ключа</w:t>
      </w:r>
    </w:p>
    <w:p w14:paraId="5C2F296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>// 3 - шифрование сообщения</w:t>
      </w:r>
    </w:p>
    <w:p w14:paraId="1853EDF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>// 4 - дешифрование сообщения</w:t>
      </w:r>
    </w:p>
    <w:p w14:paraId="66DD1A9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>// 5 - вычисление хэша и электронной подписи</w:t>
      </w:r>
    </w:p>
    <w:p w14:paraId="4B52B28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>// 6 - вычисление хэша и проверка электронной подписи</w:t>
      </w:r>
    </w:p>
    <w:p w14:paraId="3E96E4E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       //  при работе с ключами: 1/3/5 -&gt; пересылается первый байт а/р/х;</w:t>
      </w:r>
    </w:p>
    <w:p w14:paraId="3DD8CDF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  <w:t xml:space="preserve"> //                        2/4/6 -&gt; пересылается второй байт</w:t>
      </w:r>
    </w:p>
    <w:p w14:paraId="4163026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r w:rsidRPr="00722E1F">
        <w:rPr>
          <w:rFonts w:ascii="Courier New" w:hAnsi="Courier New" w:cs="Courier New"/>
          <w:sz w:val="16"/>
          <w:szCs w:val="16"/>
        </w:rPr>
        <w:t>_</w:t>
      </w:r>
      <w:r w:rsidRPr="00722E1F">
        <w:rPr>
          <w:rFonts w:ascii="Courier New" w:hAnsi="Courier New" w:cs="Courier New"/>
          <w:sz w:val="16"/>
          <w:szCs w:val="16"/>
          <w:lang w:val="en-US"/>
        </w:rPr>
        <w:t>counter</w:t>
      </w:r>
      <w:r w:rsidRPr="00722E1F">
        <w:rPr>
          <w:rFonts w:ascii="Courier New" w:hAnsi="Courier New" w:cs="Courier New"/>
          <w:sz w:val="16"/>
          <w:szCs w:val="16"/>
        </w:rPr>
        <w:t>,</w:t>
      </w:r>
    </w:p>
    <w:p w14:paraId="0E5F282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message</w:t>
      </w:r>
      <w:r w:rsidRPr="00722E1F">
        <w:rPr>
          <w:rFonts w:ascii="Courier New" w:hAnsi="Courier New" w:cs="Courier New"/>
          <w:sz w:val="16"/>
          <w:szCs w:val="16"/>
        </w:rPr>
        <w:t>_</w:t>
      </w:r>
      <w:r w:rsidRPr="00722E1F">
        <w:rPr>
          <w:rFonts w:ascii="Courier New" w:hAnsi="Courier New" w:cs="Courier New"/>
          <w:sz w:val="16"/>
          <w:szCs w:val="16"/>
          <w:lang w:val="en-US"/>
        </w:rPr>
        <w:t>length</w:t>
      </w:r>
      <w:r w:rsidRPr="00722E1F">
        <w:rPr>
          <w:rFonts w:ascii="Courier New" w:hAnsi="Courier New" w:cs="Courier New"/>
          <w:sz w:val="16"/>
          <w:szCs w:val="16"/>
        </w:rPr>
        <w:t>,</w:t>
      </w:r>
    </w:p>
    <w:p w14:paraId="7394C6C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</w:t>
      </w:r>
      <w:r w:rsidRPr="00722E1F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          // при работе с </w:t>
      </w:r>
      <w:proofErr w:type="spellStart"/>
      <w:r w:rsidRPr="00722E1F">
        <w:rPr>
          <w:rFonts w:ascii="Courier New" w:hAnsi="Courier New" w:cs="Courier New"/>
          <w:sz w:val="16"/>
          <w:szCs w:val="16"/>
        </w:rPr>
        <w:t>шированием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>: текущий байт сообщения</w:t>
      </w:r>
    </w:p>
    <w:p w14:paraId="2D9B5D6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output</w:t>
      </w:r>
      <w:r w:rsidRPr="00722E1F">
        <w:rPr>
          <w:rFonts w:ascii="Courier New" w:hAnsi="Courier New" w:cs="Courier New"/>
          <w:sz w:val="16"/>
          <w:szCs w:val="16"/>
        </w:rPr>
        <w:t>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mode</w:t>
      </w:r>
      <w:r w:rsidRPr="00722E1F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// при выводе на </w:t>
      </w:r>
      <w:proofErr w:type="spellStart"/>
      <w:r w:rsidRPr="00722E1F">
        <w:rPr>
          <w:rFonts w:ascii="Courier New" w:hAnsi="Courier New" w:cs="Courier New"/>
          <w:sz w:val="16"/>
          <w:szCs w:val="16"/>
        </w:rPr>
        <w:t>семисегметный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 xml:space="preserve"> индикатор:</w:t>
      </w:r>
    </w:p>
    <w:p w14:paraId="3C5ACB1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 xml:space="preserve">// 1 - вывод </w:t>
      </w:r>
      <w:proofErr w:type="gramStart"/>
      <w:r w:rsidRPr="00722E1F">
        <w:rPr>
          <w:rFonts w:ascii="Courier New" w:hAnsi="Courier New" w:cs="Courier New"/>
          <w:sz w:val="16"/>
          <w:szCs w:val="16"/>
        </w:rPr>
        <w:t>имени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а</w:t>
      </w:r>
    </w:p>
    <w:p w14:paraId="022D7A8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 xml:space="preserve">// 2 - вывод </w:t>
      </w:r>
      <w:proofErr w:type="gramStart"/>
      <w:r w:rsidRPr="00722E1F">
        <w:rPr>
          <w:rFonts w:ascii="Courier New" w:hAnsi="Courier New" w:cs="Courier New"/>
          <w:sz w:val="16"/>
          <w:szCs w:val="16"/>
        </w:rPr>
        <w:t>значения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а на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PA</w:t>
      </w:r>
      <w:r w:rsidRPr="00722E1F">
        <w:rPr>
          <w:rFonts w:ascii="Courier New" w:hAnsi="Courier New" w:cs="Courier New"/>
          <w:sz w:val="16"/>
          <w:szCs w:val="16"/>
        </w:rPr>
        <w:t>3</w:t>
      </w:r>
    </w:p>
    <w:p w14:paraId="25C1A89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 xml:space="preserve">// 3 - вывод </w:t>
      </w:r>
      <w:proofErr w:type="gramStart"/>
      <w:r w:rsidRPr="00722E1F">
        <w:rPr>
          <w:rFonts w:ascii="Courier New" w:hAnsi="Courier New" w:cs="Courier New"/>
          <w:sz w:val="16"/>
          <w:szCs w:val="16"/>
        </w:rPr>
        <w:t>значения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а на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PA</w:t>
      </w:r>
      <w:r w:rsidRPr="00722E1F">
        <w:rPr>
          <w:rFonts w:ascii="Courier New" w:hAnsi="Courier New" w:cs="Courier New"/>
          <w:sz w:val="16"/>
          <w:szCs w:val="16"/>
        </w:rPr>
        <w:t>2</w:t>
      </w:r>
    </w:p>
    <w:p w14:paraId="116C864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 xml:space="preserve">// 4 - вывод </w:t>
      </w:r>
      <w:proofErr w:type="gramStart"/>
      <w:r w:rsidRPr="00722E1F">
        <w:rPr>
          <w:rFonts w:ascii="Courier New" w:hAnsi="Courier New" w:cs="Courier New"/>
          <w:sz w:val="16"/>
          <w:szCs w:val="16"/>
        </w:rPr>
        <w:t>значения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а на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PA</w:t>
      </w:r>
      <w:r w:rsidRPr="00722E1F">
        <w:rPr>
          <w:rFonts w:ascii="Courier New" w:hAnsi="Courier New" w:cs="Courier New"/>
          <w:sz w:val="16"/>
          <w:szCs w:val="16"/>
        </w:rPr>
        <w:t>1</w:t>
      </w:r>
    </w:p>
    <w:p w14:paraId="0B67A30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 xml:space="preserve">// 5 - вывод </w:t>
      </w:r>
      <w:proofErr w:type="gramStart"/>
      <w:r w:rsidRPr="00722E1F">
        <w:rPr>
          <w:rFonts w:ascii="Courier New" w:hAnsi="Courier New" w:cs="Courier New"/>
          <w:sz w:val="16"/>
          <w:szCs w:val="16"/>
        </w:rPr>
        <w:t>значения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а на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PA</w:t>
      </w:r>
      <w:r w:rsidRPr="00722E1F">
        <w:rPr>
          <w:rFonts w:ascii="Courier New" w:hAnsi="Courier New" w:cs="Courier New"/>
          <w:sz w:val="16"/>
          <w:szCs w:val="16"/>
        </w:rPr>
        <w:t>0</w:t>
      </w:r>
    </w:p>
    <w:p w14:paraId="21E6834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>// 6 - вывод имени р</w:t>
      </w:r>
    </w:p>
    <w:p w14:paraId="23475A6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 xml:space="preserve">// 7 - вывод значения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</w:t>
      </w:r>
      <w:r w:rsidRPr="00722E1F">
        <w:rPr>
          <w:rFonts w:ascii="Courier New" w:hAnsi="Courier New" w:cs="Courier New"/>
          <w:sz w:val="16"/>
          <w:szCs w:val="16"/>
        </w:rPr>
        <w:t xml:space="preserve"> на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PA</w:t>
      </w:r>
      <w:r w:rsidRPr="00722E1F">
        <w:rPr>
          <w:rFonts w:ascii="Courier New" w:hAnsi="Courier New" w:cs="Courier New"/>
          <w:sz w:val="16"/>
          <w:szCs w:val="16"/>
        </w:rPr>
        <w:t>3</w:t>
      </w:r>
    </w:p>
    <w:p w14:paraId="0363842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 xml:space="preserve">// 8 - вывод значения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</w:t>
      </w:r>
      <w:r w:rsidRPr="00722E1F">
        <w:rPr>
          <w:rFonts w:ascii="Courier New" w:hAnsi="Courier New" w:cs="Courier New"/>
          <w:sz w:val="16"/>
          <w:szCs w:val="16"/>
        </w:rPr>
        <w:t xml:space="preserve"> на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PA</w:t>
      </w:r>
      <w:r w:rsidRPr="00722E1F">
        <w:rPr>
          <w:rFonts w:ascii="Courier New" w:hAnsi="Courier New" w:cs="Courier New"/>
          <w:sz w:val="16"/>
          <w:szCs w:val="16"/>
        </w:rPr>
        <w:t>2</w:t>
      </w:r>
    </w:p>
    <w:p w14:paraId="1BD0724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 xml:space="preserve">// 9 - вывод значения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</w:t>
      </w:r>
      <w:r w:rsidRPr="00722E1F">
        <w:rPr>
          <w:rFonts w:ascii="Courier New" w:hAnsi="Courier New" w:cs="Courier New"/>
          <w:sz w:val="16"/>
          <w:szCs w:val="16"/>
        </w:rPr>
        <w:t xml:space="preserve"> на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PA</w:t>
      </w:r>
      <w:r w:rsidRPr="00722E1F">
        <w:rPr>
          <w:rFonts w:ascii="Courier New" w:hAnsi="Courier New" w:cs="Courier New"/>
          <w:sz w:val="16"/>
          <w:szCs w:val="16"/>
        </w:rPr>
        <w:t>1</w:t>
      </w:r>
    </w:p>
    <w:p w14:paraId="26BCDF8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 xml:space="preserve">// 10 - вывод значения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</w:t>
      </w:r>
      <w:r w:rsidRPr="00722E1F">
        <w:rPr>
          <w:rFonts w:ascii="Courier New" w:hAnsi="Courier New" w:cs="Courier New"/>
          <w:sz w:val="16"/>
          <w:szCs w:val="16"/>
        </w:rPr>
        <w:t xml:space="preserve"> на </w:t>
      </w:r>
      <w:r w:rsidRPr="00722E1F">
        <w:rPr>
          <w:rFonts w:ascii="Courier New" w:hAnsi="Courier New" w:cs="Courier New"/>
          <w:sz w:val="16"/>
          <w:szCs w:val="16"/>
          <w:lang w:val="en-US"/>
        </w:rPr>
        <w:t>PA</w:t>
      </w:r>
      <w:r w:rsidRPr="00722E1F">
        <w:rPr>
          <w:rFonts w:ascii="Courier New" w:hAnsi="Courier New" w:cs="Courier New"/>
          <w:sz w:val="16"/>
          <w:szCs w:val="16"/>
        </w:rPr>
        <w:t>0</w:t>
      </w:r>
    </w:p>
    <w:p w14:paraId="36D8917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numbers</w:t>
      </w:r>
      <w:r w:rsidRPr="00722E1F">
        <w:rPr>
          <w:rFonts w:ascii="Courier New" w:hAnsi="Courier New" w:cs="Courier New"/>
          <w:sz w:val="16"/>
          <w:szCs w:val="16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>10] = {0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 xml:space="preserve">00111111,       // вывод чисел на </w:t>
      </w:r>
      <w:proofErr w:type="spellStart"/>
      <w:r w:rsidRPr="00722E1F">
        <w:rPr>
          <w:rFonts w:ascii="Courier New" w:hAnsi="Courier New" w:cs="Courier New"/>
          <w:sz w:val="16"/>
          <w:szCs w:val="16"/>
        </w:rPr>
        <w:t>семисигментные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 xml:space="preserve"> индикаторы</w:t>
      </w:r>
    </w:p>
    <w:p w14:paraId="2D5258E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00000110,</w:t>
      </w:r>
    </w:p>
    <w:p w14:paraId="4B287BD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01011011,</w:t>
      </w:r>
    </w:p>
    <w:p w14:paraId="6B24BC1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01001111,</w:t>
      </w:r>
    </w:p>
    <w:p w14:paraId="7B51241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01100110,</w:t>
      </w:r>
    </w:p>
    <w:p w14:paraId="72E2368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01101101,</w:t>
      </w:r>
    </w:p>
    <w:p w14:paraId="6B52F7D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01111101,</w:t>
      </w:r>
    </w:p>
    <w:p w14:paraId="68F9E2D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00000111,</w:t>
      </w:r>
    </w:p>
    <w:p w14:paraId="558145A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01111111,</w:t>
      </w:r>
    </w:p>
    <w:p w14:paraId="5B5ACE5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01101111},</w:t>
      </w:r>
    </w:p>
    <w:p w14:paraId="45A9FCC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letter</w:t>
      </w:r>
      <w:r w:rsidRPr="00722E1F">
        <w:rPr>
          <w:rFonts w:ascii="Courier New" w:hAnsi="Courier New" w:cs="Courier New"/>
          <w:sz w:val="16"/>
          <w:szCs w:val="16"/>
        </w:rPr>
        <w:t>_</w:t>
      </w:r>
      <w:r w:rsidRPr="00722E1F">
        <w:rPr>
          <w:rFonts w:ascii="Courier New" w:hAnsi="Courier New" w:cs="Courier New"/>
          <w:sz w:val="16"/>
          <w:szCs w:val="16"/>
          <w:lang w:val="en-US"/>
        </w:rPr>
        <w:t>a</w:t>
      </w:r>
      <w:r w:rsidRPr="00722E1F">
        <w:rPr>
          <w:rFonts w:ascii="Courier New" w:hAnsi="Courier New" w:cs="Courier New"/>
          <w:sz w:val="16"/>
          <w:szCs w:val="16"/>
        </w:rPr>
        <w:t xml:space="preserve"> = 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proofErr w:type="gramStart"/>
      <w:r w:rsidRPr="00722E1F">
        <w:rPr>
          <w:rFonts w:ascii="Courier New" w:hAnsi="Courier New" w:cs="Courier New"/>
          <w:sz w:val="16"/>
          <w:szCs w:val="16"/>
        </w:rPr>
        <w:t xml:space="preserve">01011111,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      // вывод букв на </w:t>
      </w:r>
      <w:proofErr w:type="spellStart"/>
      <w:r w:rsidRPr="00722E1F">
        <w:rPr>
          <w:rFonts w:ascii="Courier New" w:hAnsi="Courier New" w:cs="Courier New"/>
          <w:sz w:val="16"/>
          <w:szCs w:val="16"/>
        </w:rPr>
        <w:t>семисигментные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 xml:space="preserve"> индикаторы</w:t>
      </w:r>
    </w:p>
    <w:p w14:paraId="255321B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letter</w:t>
      </w:r>
      <w:r w:rsidRPr="00722E1F">
        <w:rPr>
          <w:rFonts w:ascii="Courier New" w:hAnsi="Courier New" w:cs="Courier New"/>
          <w:sz w:val="16"/>
          <w:szCs w:val="16"/>
        </w:rPr>
        <w:t>_</w:t>
      </w:r>
      <w:r w:rsidRPr="00722E1F">
        <w:rPr>
          <w:rFonts w:ascii="Courier New" w:hAnsi="Courier New" w:cs="Courier New"/>
          <w:sz w:val="16"/>
          <w:szCs w:val="16"/>
          <w:lang w:val="en-US"/>
        </w:rPr>
        <w:t>p</w:t>
      </w:r>
      <w:r w:rsidRPr="00722E1F">
        <w:rPr>
          <w:rFonts w:ascii="Courier New" w:hAnsi="Courier New" w:cs="Courier New"/>
          <w:sz w:val="16"/>
          <w:szCs w:val="16"/>
        </w:rPr>
        <w:t xml:space="preserve"> = 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722E1F">
        <w:rPr>
          <w:rFonts w:ascii="Courier New" w:hAnsi="Courier New" w:cs="Courier New"/>
          <w:sz w:val="16"/>
          <w:szCs w:val="16"/>
        </w:rPr>
        <w:t>01110011,</w:t>
      </w:r>
    </w:p>
    <w:p w14:paraId="0141C8B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print</w:t>
      </w:r>
      <w:r w:rsidRPr="00722E1F">
        <w:rPr>
          <w:rFonts w:ascii="Courier New" w:hAnsi="Courier New" w:cs="Courier New"/>
          <w:sz w:val="16"/>
          <w:szCs w:val="16"/>
        </w:rPr>
        <w:t>_</w:t>
      </w:r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r w:rsidRPr="00722E1F">
        <w:rPr>
          <w:rFonts w:ascii="Courier New" w:hAnsi="Courier New" w:cs="Courier New"/>
          <w:sz w:val="16"/>
          <w:szCs w:val="16"/>
        </w:rPr>
        <w:t>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number</w:t>
      </w:r>
      <w:r w:rsidRPr="00722E1F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           // номер выводимого на индикаторы ключа</w:t>
      </w:r>
    </w:p>
    <w:p w14:paraId="53BD0C4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error</w:t>
      </w:r>
      <w:r w:rsidRPr="00722E1F">
        <w:rPr>
          <w:rFonts w:ascii="Courier New" w:hAnsi="Courier New" w:cs="Courier New"/>
          <w:sz w:val="16"/>
          <w:szCs w:val="16"/>
        </w:rPr>
        <w:t>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msg</w:t>
      </w:r>
      <w:r w:rsidRPr="00722E1F">
        <w:rPr>
          <w:rFonts w:ascii="Courier New" w:hAnsi="Courier New" w:cs="Courier New"/>
          <w:sz w:val="16"/>
          <w:szCs w:val="16"/>
        </w:rPr>
        <w:t xml:space="preserve">;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                  // ответ </w:t>
      </w:r>
      <w:proofErr w:type="spellStart"/>
      <w:r w:rsidRPr="00722E1F">
        <w:rPr>
          <w:rFonts w:ascii="Courier New" w:hAnsi="Courier New" w:cs="Courier New"/>
          <w:sz w:val="16"/>
          <w:szCs w:val="16"/>
        </w:rPr>
        <w:t>мк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 xml:space="preserve"> после выполнения команды </w:t>
      </w:r>
      <w:proofErr w:type="spellStart"/>
      <w:r w:rsidRPr="00722E1F">
        <w:rPr>
          <w:rFonts w:ascii="Courier New" w:hAnsi="Courier New" w:cs="Courier New"/>
          <w:sz w:val="16"/>
          <w:szCs w:val="16"/>
        </w:rPr>
        <w:t>пк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>:</w:t>
      </w:r>
    </w:p>
    <w:p w14:paraId="168C37A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  <w:t>// 1 = выполнено; 0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xFF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 xml:space="preserve"> = ошибка</w:t>
      </w:r>
    </w:p>
    <w:p w14:paraId="1C3F509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</w:p>
    <w:p w14:paraId="44038BA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unsigned</w:t>
      </w:r>
      <w:r w:rsidRPr="00722E1F">
        <w:rPr>
          <w:rFonts w:ascii="Courier New" w:hAnsi="Courier New" w:cs="Courier New"/>
          <w:sz w:val="16"/>
          <w:szCs w:val="16"/>
        </w:rPr>
        <w:t xml:space="preserve"> </w:t>
      </w:r>
      <w:r w:rsidRPr="00722E1F">
        <w:rPr>
          <w:rFonts w:ascii="Courier New" w:hAnsi="Courier New" w:cs="Courier New"/>
          <w:sz w:val="16"/>
          <w:szCs w:val="16"/>
          <w:lang w:val="en-US"/>
        </w:rPr>
        <w:t>int</w:t>
      </w:r>
    </w:p>
    <w:p w14:paraId="5711FEA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var</w:t>
      </w:r>
      <w:r w:rsidRPr="00722E1F">
        <w:rPr>
          <w:rFonts w:ascii="Courier New" w:hAnsi="Courier New" w:cs="Courier New"/>
          <w:sz w:val="16"/>
          <w:szCs w:val="16"/>
        </w:rPr>
        <w:t>_</w:t>
      </w:r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  <w:r w:rsidRPr="00722E1F">
        <w:rPr>
          <w:rFonts w:ascii="Courier New" w:hAnsi="Courier New" w:cs="Courier New"/>
          <w:sz w:val="16"/>
          <w:szCs w:val="16"/>
        </w:rPr>
        <w:t xml:space="preserve">, </w:t>
      </w:r>
      <w:r w:rsidRPr="00722E1F">
        <w:rPr>
          <w:rFonts w:ascii="Courier New" w:hAnsi="Courier New" w:cs="Courier New"/>
          <w:sz w:val="16"/>
          <w:szCs w:val="16"/>
          <w:lang w:val="en-US"/>
        </w:rPr>
        <w:t>f</w:t>
      </w:r>
      <w:r w:rsidRPr="00722E1F">
        <w:rPr>
          <w:rFonts w:ascii="Courier New" w:hAnsi="Courier New" w:cs="Courier New"/>
          <w:sz w:val="16"/>
          <w:szCs w:val="16"/>
        </w:rPr>
        <w:t xml:space="preserve">, </w:t>
      </w:r>
      <w:r w:rsidRPr="00722E1F">
        <w:rPr>
          <w:rFonts w:ascii="Courier New" w:hAnsi="Courier New" w:cs="Courier New"/>
          <w:sz w:val="16"/>
          <w:szCs w:val="16"/>
          <w:lang w:val="en-US"/>
        </w:rPr>
        <w:t>a</w:t>
      </w:r>
      <w:r w:rsidRPr="00722E1F"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</w:t>
      </w:r>
      <w:r w:rsidRPr="00722E1F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// для шифрования и дешифровки сообщения</w:t>
      </w:r>
    </w:p>
    <w:p w14:paraId="68633D3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hash</w:t>
      </w:r>
      <w:r w:rsidRPr="00722E1F">
        <w:rPr>
          <w:rFonts w:ascii="Courier New" w:hAnsi="Courier New" w:cs="Courier New"/>
          <w:sz w:val="16"/>
          <w:szCs w:val="16"/>
        </w:rPr>
        <w:t xml:space="preserve">_,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</w:t>
      </w:r>
      <w:r w:rsidRPr="00722E1F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      // для подписи. </w:t>
      </w:r>
      <w:r w:rsidRPr="00722E1F">
        <w:rPr>
          <w:rFonts w:ascii="Courier New" w:hAnsi="Courier New" w:cs="Courier New"/>
          <w:sz w:val="16"/>
          <w:szCs w:val="16"/>
          <w:lang w:val="en-US"/>
        </w:rPr>
        <w:t>hash</w:t>
      </w:r>
      <w:r w:rsidRPr="00722E1F">
        <w:rPr>
          <w:rFonts w:ascii="Courier New" w:hAnsi="Courier New" w:cs="Courier New"/>
          <w:sz w:val="16"/>
          <w:szCs w:val="16"/>
        </w:rPr>
        <w:t xml:space="preserve"> - один байт!</w:t>
      </w:r>
    </w:p>
    <w:p w14:paraId="423013B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var</w:t>
      </w:r>
      <w:r w:rsidRPr="00722E1F">
        <w:rPr>
          <w:rFonts w:ascii="Courier New" w:hAnsi="Courier New" w:cs="Courier New"/>
          <w:sz w:val="16"/>
          <w:szCs w:val="16"/>
        </w:rPr>
        <w:t>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delay</w:t>
      </w:r>
      <w:r w:rsidRPr="00722E1F">
        <w:rPr>
          <w:rFonts w:ascii="Courier New" w:hAnsi="Courier New" w:cs="Courier New"/>
          <w:sz w:val="16"/>
          <w:szCs w:val="16"/>
        </w:rPr>
        <w:t xml:space="preserve">,   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                      // для </w:t>
      </w:r>
      <w:proofErr w:type="spellStart"/>
      <w:r w:rsidRPr="00722E1F">
        <w:rPr>
          <w:rFonts w:ascii="Courier New" w:hAnsi="Courier New" w:cs="Courier New"/>
          <w:sz w:val="16"/>
          <w:szCs w:val="16"/>
        </w:rPr>
        <w:t>зарержки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 xml:space="preserve"> вывода на индикатор</w:t>
      </w:r>
    </w:p>
    <w:p w14:paraId="497117D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work</w:t>
      </w:r>
      <w:r w:rsidRPr="00722E1F">
        <w:rPr>
          <w:rFonts w:ascii="Courier New" w:hAnsi="Courier New" w:cs="Courier New"/>
          <w:sz w:val="16"/>
          <w:szCs w:val="16"/>
        </w:rPr>
        <w:t>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r w:rsidRPr="00722E1F">
        <w:rPr>
          <w:rFonts w:ascii="Courier New" w:hAnsi="Courier New" w:cs="Courier New"/>
          <w:sz w:val="16"/>
          <w:szCs w:val="16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>3],</w:t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</w:rPr>
        <w:tab/>
        <w:t xml:space="preserve">   // ключ (а, р, х)</w:t>
      </w:r>
    </w:p>
    <w:p w14:paraId="12AB799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print</w:t>
      </w:r>
      <w:r w:rsidRPr="00722E1F">
        <w:rPr>
          <w:rFonts w:ascii="Courier New" w:hAnsi="Courier New" w:cs="Courier New"/>
          <w:sz w:val="16"/>
          <w:szCs w:val="16"/>
        </w:rPr>
        <w:t>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r w:rsidRPr="00722E1F">
        <w:rPr>
          <w:rFonts w:ascii="Courier New" w:hAnsi="Courier New" w:cs="Courier New"/>
          <w:sz w:val="16"/>
          <w:szCs w:val="16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</w:rPr>
        <w:t xml:space="preserve">2];                      // а и р, выводимые на </w:t>
      </w:r>
      <w:proofErr w:type="spellStart"/>
      <w:r w:rsidRPr="00722E1F">
        <w:rPr>
          <w:rFonts w:ascii="Courier New" w:hAnsi="Courier New" w:cs="Courier New"/>
          <w:sz w:val="16"/>
          <w:szCs w:val="16"/>
        </w:rPr>
        <w:t>семисегментный</w:t>
      </w:r>
      <w:proofErr w:type="spellEnd"/>
      <w:r w:rsidRPr="00722E1F">
        <w:rPr>
          <w:rFonts w:ascii="Courier New" w:hAnsi="Courier New" w:cs="Courier New"/>
          <w:sz w:val="16"/>
          <w:szCs w:val="16"/>
        </w:rPr>
        <w:t xml:space="preserve"> индикатор</w:t>
      </w:r>
    </w:p>
    <w:p w14:paraId="5763F5A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</w:p>
    <w:p w14:paraId="30D3440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unsigned long int s1, s2, v1, v2,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33E4D9B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D821FC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char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409A8E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1A2565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while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(!(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UCSRA&amp;(1&lt;&lt;RXC))) ;</w:t>
      </w:r>
    </w:p>
    <w:p w14:paraId="7BD794C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UDR;</w:t>
      </w:r>
      <w:proofErr w:type="gramEnd"/>
    </w:p>
    <w:p w14:paraId="1872BD3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4D14EE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CCDCE8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char c)</w:t>
      </w:r>
    </w:p>
    <w:p w14:paraId="2E7941F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CE3DB9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while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(!(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UCSRA&amp;(1&lt;&lt;UDRE))) ;</w:t>
      </w:r>
    </w:p>
    <w:p w14:paraId="4C6B572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UDR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c;</w:t>
      </w:r>
      <w:proofErr w:type="gramEnd"/>
    </w:p>
    <w:p w14:paraId="4CFAD78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E2AE22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5E33E8E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unsigned int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uiAddress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, unsigned char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ucData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87A0EB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D92D8B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/* Wait for completion of previous write */</w:t>
      </w:r>
    </w:p>
    <w:p w14:paraId="1591EA8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EECR &amp; (1&lt;&lt;EEWE))</w:t>
      </w:r>
    </w:p>
    <w:p w14:paraId="19E03B4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;</w:t>
      </w:r>
    </w:p>
    <w:p w14:paraId="4A4DF52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/* Set up address and data registers */</w:t>
      </w:r>
    </w:p>
    <w:p w14:paraId="2BC25FB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EEAR = </w:t>
      </w:r>
      <w:proofErr w:type="spellStart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uiAddress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ADDB53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EEDR = </w:t>
      </w:r>
      <w:proofErr w:type="spellStart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ucData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067D9D0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/* Write logical one to EEMWE */</w:t>
      </w:r>
    </w:p>
    <w:p w14:paraId="1BFDE92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EECR |= (1&lt;&lt;EEMWE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6E6BF0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/* Start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write by setting EEWE */</w:t>
      </w:r>
    </w:p>
    <w:p w14:paraId="0D3A85E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EECR |= (1&lt;&lt;EEWE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92F77D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D1517D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D3FAD4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unsigned char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unsigned int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uiAddress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EE75C6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CD0AC9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/* Wait for completion of previous write */</w:t>
      </w:r>
    </w:p>
    <w:p w14:paraId="0C7905A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EECR &amp; (1&lt;&lt;EEWE))</w:t>
      </w:r>
    </w:p>
    <w:p w14:paraId="19DA9C6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;</w:t>
      </w:r>
    </w:p>
    <w:p w14:paraId="72ADFE5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/* Set up address register */</w:t>
      </w:r>
    </w:p>
    <w:p w14:paraId="180440C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EEAR = </w:t>
      </w:r>
      <w:proofErr w:type="spellStart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uiAddress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7635EA0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/* Start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read by writing EERE */</w:t>
      </w:r>
    </w:p>
    <w:p w14:paraId="0D6029A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EECR |= (1&lt;&lt;EERE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D2A78C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/* Return data from data register */</w:t>
      </w:r>
    </w:p>
    <w:p w14:paraId="2168625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EEDR;</w:t>
      </w:r>
      <w:proofErr w:type="gramEnd"/>
    </w:p>
    <w:p w14:paraId="3C9109E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335D78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39961F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)  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все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int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передаются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двумя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словами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побайтно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E50A62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70353C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1)</w:t>
      </w:r>
    </w:p>
    <w:p w14:paraId="65B1CDC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1317A3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0]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() - '0';</w:t>
      </w:r>
    </w:p>
    <w:p w14:paraId="122A0E5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0]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274AD0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0] = 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[0] &lt;&lt; 8;</w:t>
      </w:r>
    </w:p>
    <w:p w14:paraId="011E600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555A90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else  if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2)</w:t>
      </w:r>
    </w:p>
    <w:p w14:paraId="42435BB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D2395A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4931B58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 - '0';</w:t>
      </w:r>
    </w:p>
    <w:p w14:paraId="130F132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45DAD3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 += temp;</w:t>
      </w:r>
    </w:p>
    <w:p w14:paraId="58CAAA6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1F7738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 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3)</w:t>
      </w:r>
    </w:p>
    <w:p w14:paraId="3D17DA8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727812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1]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193792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1]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() - '0';</w:t>
      </w:r>
    </w:p>
    <w:p w14:paraId="319BDD4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 &lt;&lt;= 8;</w:t>
      </w:r>
    </w:p>
    <w:p w14:paraId="4383EBC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6F8A04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 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4)</w:t>
      </w:r>
    </w:p>
    <w:p w14:paraId="7B29E17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0BA8C7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5FAC423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 - '0';</w:t>
      </w:r>
    </w:p>
    <w:p w14:paraId="6E74472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DD9F4C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 += temp;</w:t>
      </w:r>
    </w:p>
    <w:p w14:paraId="2D90B29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320102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 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5)</w:t>
      </w:r>
    </w:p>
    <w:p w14:paraId="2018F5C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899709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2]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() - '0';</w:t>
      </w:r>
    </w:p>
    <w:p w14:paraId="31812B8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2]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36F5F1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 &lt;&lt;= 8;</w:t>
      </w:r>
    </w:p>
    <w:p w14:paraId="229EC92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098671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 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6)</w:t>
      </w:r>
    </w:p>
    <w:p w14:paraId="31B7A97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DEDC28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554B9B2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 - '0';</w:t>
      </w:r>
    </w:p>
    <w:p w14:paraId="508B8A9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451C7B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 += temp;</w:t>
      </w:r>
    </w:p>
    <w:p w14:paraId="2068463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B59D04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F97B45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19ED6BA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448CD6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7FC9E1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148CE1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_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delay_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100);</w:t>
      </w:r>
    </w:p>
    <w:p w14:paraId="1118038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614B451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FA6DD1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5F7CDC1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find_the_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413B67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34CE7B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0)</w:t>
      </w:r>
    </w:p>
    <w:p w14:paraId="0861956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-1;</w:t>
      </w:r>
      <w:proofErr w:type="gramEnd"/>
    </w:p>
    <w:p w14:paraId="22AD159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unsigned int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0, a = 0, p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652209C9" w14:textId="77777777" w:rsidR="00722E1F" w:rsidRPr="00606858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606858">
        <w:rPr>
          <w:rFonts w:ascii="Courier New" w:hAnsi="Courier New" w:cs="Courier New"/>
          <w:sz w:val="16"/>
          <w:szCs w:val="16"/>
        </w:rPr>
        <w:t>// ищем нужный ключ</w:t>
      </w:r>
    </w:p>
    <w:p w14:paraId="65DE4C3E" w14:textId="77777777" w:rsidR="00722E1F" w:rsidRPr="00606858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606858">
        <w:rPr>
          <w:rFonts w:ascii="Courier New" w:hAnsi="Courier New" w:cs="Courier New"/>
          <w:sz w:val="16"/>
          <w:szCs w:val="16"/>
        </w:rPr>
        <w:lastRenderedPageBreak/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while</w:t>
      </w:r>
      <w:r w:rsidRPr="00606858">
        <w:rPr>
          <w:rFonts w:ascii="Courier New" w:hAnsi="Courier New" w:cs="Courier New"/>
          <w:sz w:val="16"/>
          <w:szCs w:val="16"/>
        </w:rPr>
        <w:t>(</w:t>
      </w:r>
      <w:proofErr w:type="gramEnd"/>
      <w:r w:rsidRPr="00606858">
        <w:rPr>
          <w:rFonts w:ascii="Courier New" w:hAnsi="Courier New" w:cs="Courier New"/>
          <w:sz w:val="16"/>
          <w:szCs w:val="16"/>
        </w:rPr>
        <w:t>1)</w:t>
      </w:r>
    </w:p>
    <w:p w14:paraId="1C1FD9C4" w14:textId="77777777" w:rsidR="00722E1F" w:rsidRPr="00606858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606858">
        <w:rPr>
          <w:rFonts w:ascii="Courier New" w:hAnsi="Courier New" w:cs="Courier New"/>
          <w:sz w:val="16"/>
          <w:szCs w:val="16"/>
        </w:rPr>
        <w:tab/>
        <w:t>{</w:t>
      </w:r>
    </w:p>
    <w:p w14:paraId="0CF1F59E" w14:textId="77777777" w:rsidR="00722E1F" w:rsidRPr="00606858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606858">
        <w:rPr>
          <w:rFonts w:ascii="Courier New" w:hAnsi="Courier New" w:cs="Courier New"/>
          <w:sz w:val="16"/>
          <w:szCs w:val="16"/>
        </w:rPr>
        <w:tab/>
      </w:r>
      <w:r w:rsidRPr="00606858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gramStart"/>
      <w:r w:rsidRPr="00606858">
        <w:rPr>
          <w:rFonts w:ascii="Courier New" w:hAnsi="Courier New" w:cs="Courier New"/>
          <w:sz w:val="16"/>
          <w:szCs w:val="16"/>
        </w:rPr>
        <w:t>ищем</w:t>
      </w:r>
      <w:proofErr w:type="gramEnd"/>
      <w:r w:rsidRPr="00606858">
        <w:rPr>
          <w:rFonts w:ascii="Courier New" w:hAnsi="Courier New" w:cs="Courier New"/>
          <w:sz w:val="16"/>
          <w:szCs w:val="16"/>
        </w:rPr>
        <w:t xml:space="preserve"> а</w:t>
      </w:r>
    </w:p>
    <w:p w14:paraId="396877D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606858">
        <w:rPr>
          <w:rFonts w:ascii="Courier New" w:hAnsi="Courier New" w:cs="Courier New"/>
          <w:sz w:val="16"/>
          <w:szCs w:val="16"/>
        </w:rPr>
        <w:tab/>
      </w:r>
      <w:r w:rsidRPr="00606858">
        <w:rPr>
          <w:rFonts w:ascii="Courier New" w:hAnsi="Courier New" w:cs="Courier New"/>
          <w:sz w:val="16"/>
          <w:szCs w:val="16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1)</w:t>
      </w:r>
    </w:p>
    <w:p w14:paraId="77C9DA2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5C2F7B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a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3A5F08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a &lt;&lt;=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8;</w:t>
      </w:r>
      <w:proofErr w:type="gramEnd"/>
    </w:p>
    <w:p w14:paraId="4009956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a +=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*6+1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AB678E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if (a ==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0])</w:t>
      </w:r>
    </w:p>
    <w:p w14:paraId="5548E48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6873C1C4" w14:textId="77777777" w:rsidR="00722E1F" w:rsidRPr="00606858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06858">
        <w:rPr>
          <w:rFonts w:ascii="Courier New" w:hAnsi="Courier New" w:cs="Courier New"/>
          <w:sz w:val="16"/>
          <w:szCs w:val="16"/>
        </w:rPr>
        <w:t>+</w:t>
      </w:r>
      <w:proofErr w:type="gramStart"/>
      <w:r w:rsidRPr="00606858">
        <w:rPr>
          <w:rFonts w:ascii="Courier New" w:hAnsi="Courier New" w:cs="Courier New"/>
          <w:sz w:val="16"/>
          <w:szCs w:val="16"/>
        </w:rPr>
        <w:t>+;</w:t>
      </w:r>
      <w:proofErr w:type="gramEnd"/>
    </w:p>
    <w:p w14:paraId="3BDD7B48" w14:textId="77777777" w:rsidR="00722E1F" w:rsidRPr="00606858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606858">
        <w:rPr>
          <w:rFonts w:ascii="Courier New" w:hAnsi="Courier New" w:cs="Courier New"/>
          <w:sz w:val="16"/>
          <w:szCs w:val="16"/>
        </w:rPr>
        <w:tab/>
      </w:r>
      <w:r w:rsidRPr="00606858">
        <w:rPr>
          <w:rFonts w:ascii="Courier New" w:hAnsi="Courier New" w:cs="Courier New"/>
          <w:sz w:val="16"/>
          <w:szCs w:val="16"/>
        </w:rPr>
        <w:tab/>
        <w:t>}</w:t>
      </w:r>
    </w:p>
    <w:p w14:paraId="3ACF5565" w14:textId="77777777" w:rsidR="00722E1F" w:rsidRPr="00606858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606858">
        <w:rPr>
          <w:rFonts w:ascii="Courier New" w:hAnsi="Courier New" w:cs="Courier New"/>
          <w:sz w:val="16"/>
          <w:szCs w:val="16"/>
        </w:rPr>
        <w:tab/>
      </w:r>
      <w:r w:rsidRPr="00606858">
        <w:rPr>
          <w:rFonts w:ascii="Courier New" w:hAnsi="Courier New" w:cs="Courier New"/>
          <w:sz w:val="16"/>
          <w:szCs w:val="16"/>
        </w:rPr>
        <w:tab/>
        <w:t>// если пара (а, р) правильная, выходим из цикла поиска</w:t>
      </w:r>
    </w:p>
    <w:p w14:paraId="3F0BCE2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606858">
        <w:rPr>
          <w:rFonts w:ascii="Courier New" w:hAnsi="Courier New" w:cs="Courier New"/>
          <w:sz w:val="16"/>
          <w:szCs w:val="16"/>
        </w:rPr>
        <w:tab/>
      </w:r>
      <w:r w:rsidRPr="00606858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*6+2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2F1369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 &lt;&lt;=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8;</w:t>
      </w:r>
      <w:proofErr w:type="gramEnd"/>
    </w:p>
    <w:p w14:paraId="3AC8191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 +=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*6+3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97695B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if (p ==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1])</w:t>
      </w:r>
    </w:p>
    <w:p w14:paraId="45596C1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1294581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60044AD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FB8D85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-1;</w:t>
      </w:r>
      <w:proofErr w:type="gramEnd"/>
    </w:p>
    <w:p w14:paraId="114FD26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E4782A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2]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*6+4);</w:t>
      </w:r>
    </w:p>
    <w:p w14:paraId="586AF95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 &lt;&lt;= 8;</w:t>
      </w:r>
    </w:p>
    <w:p w14:paraId="1AED11F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2] +=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*6+5);</w:t>
      </w:r>
    </w:p>
    <w:p w14:paraId="13D71EE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3EC851A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5F1BBE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45C1676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load_the_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7A8AAE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CB0C9D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0]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print_key_number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*6);</w:t>
      </w:r>
    </w:p>
    <w:p w14:paraId="753B1A5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 &lt;&lt;= 8;</w:t>
      </w:r>
    </w:p>
    <w:p w14:paraId="776F278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0] +=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print_key_number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*6+1);</w:t>
      </w:r>
    </w:p>
    <w:p w14:paraId="7E4CDD8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1] = 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print_key_number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*6+2);</w:t>
      </w:r>
    </w:p>
    <w:p w14:paraId="65DB82B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 &lt;&lt;= 8;</w:t>
      </w:r>
    </w:p>
    <w:p w14:paraId="3133B93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1] +=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print_key_number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*6+3);</w:t>
      </w:r>
    </w:p>
    <w:p w14:paraId="28557F6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3052EA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28DC1BF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write_the_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F29449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D38623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*6,  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[0]&gt;&gt;8);</w:t>
      </w:r>
    </w:p>
    <w:p w14:paraId="471CB54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*6+1,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[0]);</w:t>
      </w:r>
    </w:p>
    <w:p w14:paraId="3362D10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*6+2,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[1]&gt;&gt;8);</w:t>
      </w:r>
    </w:p>
    <w:p w14:paraId="70F93BB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*6+3,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[1]);</w:t>
      </w:r>
    </w:p>
    <w:p w14:paraId="24752E0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*6+4,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[2]&gt;&gt;8);</w:t>
      </w:r>
    </w:p>
    <w:p w14:paraId="3E73AC4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*6+5,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[2]);</w:t>
      </w:r>
    </w:p>
    <w:p w14:paraId="76A491D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227C60A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1)</w:t>
      </w:r>
    </w:p>
    <w:p w14:paraId="1894449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load_the_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B17A2C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24CD85C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B925EC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94A4A8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2195E2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prepare_the_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23ED55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F8B412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2];</w:t>
      </w:r>
    </w:p>
    <w:p w14:paraId="2C4F20C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find_the_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2A9413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236D8E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D2C098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sent_back_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unsigned int a)</w:t>
      </w:r>
    </w:p>
    <w:p w14:paraId="4D768AA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7B250B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(a&gt;&gt;8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ECFFFE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_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delay_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100);</w:t>
      </w:r>
    </w:p>
    <w:p w14:paraId="3C9854C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(a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AF9EBE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_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delay_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100);</w:t>
      </w:r>
    </w:p>
    <w:p w14:paraId="20DBD5E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CAB039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7B4D86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sent_back_before_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encrypt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FDE8B2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78D700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long temp,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j;</w:t>
      </w:r>
      <w:proofErr w:type="gramEnd"/>
    </w:p>
    <w:p w14:paraId="580F5EA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prepare_the_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 &lt; 0)</w:t>
      </w:r>
    </w:p>
    <w:p w14:paraId="60AE5F7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C923B2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0xFF;</w:t>
      </w:r>
      <w:proofErr w:type="gramEnd"/>
    </w:p>
    <w:p w14:paraId="30F4A4A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345D982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5A3B35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7423E4E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01132A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12E7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message_length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; 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костыль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чтоб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можно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было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использовать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prepare_the_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9F0B0D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выбираем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случайное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var_y</w:t>
      </w:r>
      <w:proofErr w:type="spellEnd"/>
    </w:p>
    <w:p w14:paraId="31BC527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) %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[1];</w:t>
      </w:r>
    </w:p>
    <w:p w14:paraId="20B4617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 %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[1]-3) + 1;</w:t>
      </w:r>
    </w:p>
    <w:p w14:paraId="430C01F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вычисляем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a^var_y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b^var_y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mod p</w:t>
      </w:r>
    </w:p>
    <w:p w14:paraId="3EB39A7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/*temp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0B38F91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23B8632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</w:p>
    <w:p w14:paraId="73C0EF2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BA30A5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*=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0];</w:t>
      </w:r>
    </w:p>
    <w:p w14:paraId="48D0E34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10AB162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-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-;</w:t>
      </w:r>
      <w:proofErr w:type="gramEnd"/>
    </w:p>
    <w:p w14:paraId="0E7E5C7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0AF24B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7A1F68B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*/</w:t>
      </w:r>
    </w:p>
    <w:p w14:paraId="22026E6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525271E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3FE8C13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F498FC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0];</w:t>
      </w:r>
    </w:p>
    <w:p w14:paraId="241DD0F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%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26E6370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68D9A9D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1563E1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4995BD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/*</w:t>
      </w:r>
    </w:p>
    <w:p w14:paraId="6A650C4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419464B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2];</w:t>
      </w:r>
    </w:p>
    <w:p w14:paraId="74E9B74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</w:p>
    <w:p w14:paraId="4528C1A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7994F8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*=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F8CA23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31371BD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-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-;</w:t>
      </w:r>
      <w:proofErr w:type="gramEnd"/>
    </w:p>
    <w:p w14:paraId="2A33485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C6A1D0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5DE8419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*/</w:t>
      </w:r>
    </w:p>
    <w:p w14:paraId="3229834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D9E9F9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495E8CA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j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4B45A55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while (j &lt;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2]) {</w:t>
      </w:r>
    </w:p>
    <w:p w14:paraId="49E43AC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3AF545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%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084326A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132DE1F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24223F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передаем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ПК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a^y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mod p</w:t>
      </w:r>
    </w:p>
    <w:p w14:paraId="1E6A517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FC2EA9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3AE5F7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var_y</w:t>
      </w:r>
      <w:proofErr w:type="spellEnd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3917CD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F6F6D2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0BAF5E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encrypt_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message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)  //f = (m +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b^y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 mod p</w:t>
      </w:r>
    </w:p>
    <w:p w14:paraId="7F77F04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74B07A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//m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 - '0';</w:t>
      </w:r>
    </w:p>
    <w:p w14:paraId="54715C5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m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BF1860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f = (char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(m +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) %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[1]);</w:t>
      </w:r>
    </w:p>
    <w:p w14:paraId="1BAF620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//f += '0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';</w:t>
      </w:r>
      <w:proofErr w:type="gramEnd"/>
    </w:p>
    <w:p w14:paraId="32509C2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(f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984714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_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delay_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10);</w:t>
      </w:r>
    </w:p>
    <w:p w14:paraId="48FB294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message_length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+ 7)</w:t>
      </w:r>
    </w:p>
    <w:p w14:paraId="666A88B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200CAA9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0F9BE0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27FBAB1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decrypt_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message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)  //m = (f -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b^y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 mod p</w:t>
      </w:r>
    </w:p>
    <w:p w14:paraId="7CE08DE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DB1390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long temp, </w:t>
      </w:r>
      <w:proofErr w:type="spellStart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22E6890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//f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 - '0';</w:t>
      </w:r>
    </w:p>
    <w:p w14:paraId="0124B60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f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868F40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</w:p>
    <w:p w14:paraId="6D6597B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/*</w:t>
      </w:r>
    </w:p>
    <w:p w14:paraId="6D7931B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5D74761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2];</w:t>
      </w:r>
    </w:p>
    <w:p w14:paraId="57E451D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</w:p>
    <w:p w14:paraId="6D25538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C01CCB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*=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7C165EC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013E757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-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-;</w:t>
      </w:r>
      <w:proofErr w:type="gramEnd"/>
    </w:p>
    <w:p w14:paraId="542C742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870B89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27653AB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*/</w:t>
      </w:r>
    </w:p>
    <w:p w14:paraId="71894BA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B27233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677F235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137B8E1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2]) {</w:t>
      </w:r>
    </w:p>
    <w:p w14:paraId="06068E6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4492BA6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%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4C069E5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34F673E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DC888F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</w:p>
    <w:p w14:paraId="413BE3E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1A2927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4D8F97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//_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delay_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30);</w:t>
      </w:r>
    </w:p>
    <w:p w14:paraId="52E7A3E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long f_ = f,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_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1B877B95" w14:textId="20E3A971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m = (char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(f_ -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_) %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[1]); </w:t>
      </w:r>
    </w:p>
    <w:p w14:paraId="3D1A47F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(m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447FD0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_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delay_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10);</w:t>
      </w:r>
    </w:p>
    <w:p w14:paraId="48C248F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message_length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+ 9)</w:t>
      </w:r>
    </w:p>
    <w:p w14:paraId="6075DC4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2490AAF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CFBCCC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42EAC7B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void decrypt_help1()</w:t>
      </w:r>
    </w:p>
    <w:p w14:paraId="43FD0C9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DD853B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4F109E6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2];</w:t>
      </w:r>
    </w:p>
    <w:p w14:paraId="4B997FC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prepare_the_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AC6DAA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&lt; 0)</w:t>
      </w:r>
    </w:p>
    <w:p w14:paraId="19BEA30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0x05;</w:t>
      </w:r>
      <w:proofErr w:type="gramEnd"/>
    </w:p>
    <w:p w14:paraId="4180975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//else</w:t>
      </w:r>
    </w:p>
    <w:p w14:paraId="7D3A91A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   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2];</w:t>
      </w:r>
    </w:p>
    <w:p w14:paraId="4AF1FA6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 = 0;</w:t>
      </w:r>
    </w:p>
    <w:p w14:paraId="4020E3C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8CEAA9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B72911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void decrypt_help2()</w:t>
      </w:r>
    </w:p>
    <w:p w14:paraId="3535B27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80D650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64E90AB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message_length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2];</w:t>
      </w:r>
    </w:p>
    <w:p w14:paraId="5B4DEF0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find_the_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7D75E0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&gt; 1 ||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&lt; 0)</w:t>
      </w:r>
    </w:p>
    <w:p w14:paraId="7C3FB3E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E63C1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0xFF;</w:t>
      </w:r>
      <w:proofErr w:type="gramEnd"/>
    </w:p>
    <w:p w14:paraId="459C837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206D4EA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C6EC99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96D3FD4" w14:textId="77777777" w:rsidR="00FA60F0" w:rsidRPr="00FA60F0" w:rsidRDefault="00722E1F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F364B3B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20F0FE83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gcd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(int a, int b) </w:t>
      </w:r>
    </w:p>
    <w:p w14:paraId="5860A687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EE1791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if (b == 0)</w:t>
      </w:r>
    </w:p>
    <w:p w14:paraId="7AEE237D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a;</w:t>
      </w:r>
      <w:proofErr w:type="gramEnd"/>
    </w:p>
    <w:p w14:paraId="1CD479F5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1E57761C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gcd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(b, a % b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C5ADC4D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4C23E6D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AE1CE3E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calculate_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signature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3B1D08E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79A9B9F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7150F9E7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long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4A8FF646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0FE7AFE1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find_the_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52F30D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&lt; 0)</w:t>
      </w:r>
    </w:p>
    <w:p w14:paraId="774308EB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1BA1F59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0xFF;</w:t>
      </w:r>
      <w:proofErr w:type="gramEnd"/>
    </w:p>
    <w:p w14:paraId="3C517C76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1D20A09F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7BEC0DE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3BF9B49A" w14:textId="77777777" w:rsidR="00FA60F0" w:rsidRPr="00E0688E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E0688E">
        <w:rPr>
          <w:rFonts w:ascii="Courier New" w:hAnsi="Courier New" w:cs="Courier New"/>
          <w:sz w:val="16"/>
          <w:szCs w:val="16"/>
        </w:rPr>
        <w:t>}</w:t>
      </w:r>
    </w:p>
    <w:p w14:paraId="75925B5F" w14:textId="77777777" w:rsidR="00FA60F0" w:rsidRPr="00E0688E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E0688E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>sent</w:t>
      </w:r>
      <w:r w:rsidRPr="00E0688E">
        <w:rPr>
          <w:rFonts w:ascii="Courier New" w:hAnsi="Courier New" w:cs="Courier New"/>
          <w:sz w:val="16"/>
          <w:szCs w:val="16"/>
        </w:rPr>
        <w:t>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confirmation</w:t>
      </w:r>
      <w:r w:rsidRPr="00E0688E">
        <w:rPr>
          <w:rFonts w:ascii="Courier New" w:hAnsi="Courier New" w:cs="Courier New"/>
          <w:sz w:val="16"/>
          <w:szCs w:val="16"/>
        </w:rPr>
        <w:t>(</w:t>
      </w:r>
      <w:proofErr w:type="gramEnd"/>
      <w:r w:rsidRPr="00E0688E">
        <w:rPr>
          <w:rFonts w:ascii="Courier New" w:hAnsi="Courier New" w:cs="Courier New"/>
          <w:sz w:val="16"/>
          <w:szCs w:val="16"/>
        </w:rPr>
        <w:t>);</w:t>
      </w:r>
    </w:p>
    <w:p w14:paraId="0AC84D24" w14:textId="77777777" w:rsidR="00FA60F0" w:rsidRPr="00E0688E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E0688E">
        <w:rPr>
          <w:rFonts w:ascii="Courier New" w:hAnsi="Courier New" w:cs="Courier New"/>
          <w:sz w:val="16"/>
          <w:szCs w:val="16"/>
        </w:rPr>
        <w:tab/>
      </w:r>
    </w:p>
    <w:p w14:paraId="41441AD8" w14:textId="77777777" w:rsidR="00FA60F0" w:rsidRPr="00E0688E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E0688E">
        <w:rPr>
          <w:rFonts w:ascii="Courier New" w:hAnsi="Courier New" w:cs="Courier New"/>
          <w:sz w:val="16"/>
          <w:szCs w:val="16"/>
        </w:rPr>
        <w:tab/>
        <w:t xml:space="preserve">// сгенерировать случайное число </w:t>
      </w:r>
      <w:r w:rsidRPr="00FA60F0">
        <w:rPr>
          <w:rFonts w:ascii="Courier New" w:hAnsi="Courier New" w:cs="Courier New"/>
          <w:sz w:val="16"/>
          <w:szCs w:val="16"/>
          <w:lang w:val="en-US"/>
        </w:rPr>
        <w:t>r</w:t>
      </w:r>
    </w:p>
    <w:p w14:paraId="6CC6B638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0688E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r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) %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[1] - 3) + 2;</w:t>
      </w:r>
    </w:p>
    <w:p w14:paraId="1E4975D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while ((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 - 1) % r == 0)</w:t>
      </w:r>
    </w:p>
    <w:p w14:paraId="03395C98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r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) %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[1] - 3) + 2;</w:t>
      </w:r>
    </w:p>
    <w:p w14:paraId="4AA1F741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(r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2974FC2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вычислить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s1 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a^r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mod p</w:t>
      </w:r>
    </w:p>
    <w:p w14:paraId="41DB9979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209B823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r;</w:t>
      </w:r>
      <w:proofErr w:type="gramEnd"/>
    </w:p>
    <w:p w14:paraId="08DE2D01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</w:p>
    <w:p w14:paraId="4E71305E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759580B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*=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0];</w:t>
      </w:r>
    </w:p>
    <w:p w14:paraId="69938C4A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5C79DB1B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-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-;</w:t>
      </w:r>
      <w:proofErr w:type="gramEnd"/>
    </w:p>
    <w:p w14:paraId="49D78E0C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D714A22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s1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2E35EA25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передать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s1</w:t>
      </w:r>
    </w:p>
    <w:p w14:paraId="65646794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(s1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7E6864F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</w:p>
    <w:p w14:paraId="41BB73F8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вычислить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s2 = (hash_ - x*s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1)*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(r^(-1)) mod (p-1)</w:t>
      </w:r>
    </w:p>
    <w:p w14:paraId="4F5CC0D1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345DF5F5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2]*s1 &gt; hash_)</w:t>
      </w:r>
    </w:p>
    <w:p w14:paraId="13B17E4A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B469EE6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2]*s1 - hash_;</w:t>
      </w:r>
    </w:p>
    <w:p w14:paraId="7F4A920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-1;</w:t>
      </w:r>
      <w:proofErr w:type="gramEnd"/>
    </w:p>
    <w:p w14:paraId="6AD00FE5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AFEB4CF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286B4357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= hash_ -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2]*s1;</w:t>
      </w:r>
    </w:p>
    <w:p w14:paraId="360327CA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 - 1;</w:t>
      </w:r>
    </w:p>
    <w:p w14:paraId="321A394A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== -1)</w:t>
      </w:r>
    </w:p>
    <w:p w14:paraId="33149B9C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 - 1 - temp;</w:t>
      </w:r>
    </w:p>
    <w:p w14:paraId="38A26D57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inv_r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4A4968E3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gcd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r,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inv_r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) != 1 ||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inv_r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*r%(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[1] - 1) != 1)</w:t>
      </w:r>
    </w:p>
    <w:p w14:paraId="7D49B4D6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FAB76EC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inv_r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3FFDF4E8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inv_r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 - 1)</w:t>
      </w:r>
    </w:p>
    <w:p w14:paraId="0CA93277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201ABF6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inv_r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252EE711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136343D5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22DEEE2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7325043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inv_r</w:t>
      </w:r>
      <w:proofErr w:type="spellEnd"/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03DCCFF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s2 = (temp *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inv_r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) %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 - 1);</w:t>
      </w:r>
    </w:p>
    <w:p w14:paraId="5DEDFE05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передать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s2</w:t>
      </w:r>
    </w:p>
    <w:p w14:paraId="0E36E62E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(s2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B2924D6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477137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7318688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check_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signature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202D6E4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1FAA73F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long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57EEDB2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01594028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57FEF6BA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find_the_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) &lt; 0)</w:t>
      </w:r>
    </w:p>
    <w:p w14:paraId="6B4C204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27E2505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0xFF;</w:t>
      </w:r>
      <w:proofErr w:type="gramEnd"/>
    </w:p>
    <w:p w14:paraId="1C5F0EB4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05C3D9B9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58448E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7EEC9BD4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2307C7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вычисляем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v1 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a^hash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_ mod p</w:t>
      </w:r>
    </w:p>
    <w:p w14:paraId="18EE4F9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096EFADE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hash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_;</w:t>
      </w:r>
      <w:proofErr w:type="gramEnd"/>
    </w:p>
    <w:p w14:paraId="019AC8EE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</w:p>
    <w:p w14:paraId="2A1B015E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91041BF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*=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0];</w:t>
      </w:r>
    </w:p>
    <w:p w14:paraId="2FB7367C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22B1F908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-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-;</w:t>
      </w:r>
      <w:proofErr w:type="gramEnd"/>
    </w:p>
    <w:p w14:paraId="20AB7469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C9DA513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v1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76D2CE4C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sent_back_int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(v1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0413851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вычисляем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v2 =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a^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x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)^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s1 * s1^s2 mod p</w:t>
      </w:r>
    </w:p>
    <w:p w14:paraId="311A34E6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556C1B3E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2] * s1;</w:t>
      </w:r>
    </w:p>
    <w:p w14:paraId="2F5E028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</w:p>
    <w:p w14:paraId="4492AE55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A36D7CF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*=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0];</w:t>
      </w:r>
    </w:p>
    <w:p w14:paraId="3501ED6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25FC592A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-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-;</w:t>
      </w:r>
      <w:proofErr w:type="gramEnd"/>
    </w:p>
    <w:p w14:paraId="5CF55934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B6BFB87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v2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089D4981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15199D14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s2;</w:t>
      </w:r>
      <w:proofErr w:type="gramEnd"/>
    </w:p>
    <w:p w14:paraId="12ABB91F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</w:p>
    <w:p w14:paraId="60E99E38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D67C0E0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*=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s1;</w:t>
      </w:r>
      <w:proofErr w:type="gramEnd"/>
    </w:p>
    <w:p w14:paraId="105F5F38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35D494FA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-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-;</w:t>
      </w:r>
      <w:proofErr w:type="gramEnd"/>
    </w:p>
    <w:p w14:paraId="3764060D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48E24A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v2 *=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6E1DE1E2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v2 %= </w:t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0B6F935D" w14:textId="77777777" w:rsidR="00FA60F0" w:rsidRPr="00E0688E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E0688E">
        <w:rPr>
          <w:rFonts w:ascii="Courier New" w:hAnsi="Courier New" w:cs="Courier New"/>
          <w:sz w:val="16"/>
          <w:szCs w:val="16"/>
        </w:rPr>
        <w:t>//</w:t>
      </w:r>
      <w:r w:rsidRPr="00FA60F0">
        <w:rPr>
          <w:rFonts w:ascii="Courier New" w:hAnsi="Courier New" w:cs="Courier New"/>
          <w:sz w:val="16"/>
          <w:szCs w:val="16"/>
          <w:lang w:val="en-US"/>
        </w:rPr>
        <w:t>sent</w:t>
      </w:r>
      <w:r w:rsidRPr="00E0688E">
        <w:rPr>
          <w:rFonts w:ascii="Courier New" w:hAnsi="Courier New" w:cs="Courier New"/>
          <w:sz w:val="16"/>
          <w:szCs w:val="16"/>
        </w:rPr>
        <w:t>_</w:t>
      </w:r>
      <w:r w:rsidRPr="00FA60F0">
        <w:rPr>
          <w:rFonts w:ascii="Courier New" w:hAnsi="Courier New" w:cs="Courier New"/>
          <w:sz w:val="16"/>
          <w:szCs w:val="16"/>
          <w:lang w:val="en-US"/>
        </w:rPr>
        <w:t>back</w:t>
      </w:r>
      <w:r w:rsidRPr="00E0688E">
        <w:rPr>
          <w:rFonts w:ascii="Courier New" w:hAnsi="Courier New" w:cs="Courier New"/>
          <w:sz w:val="16"/>
          <w:szCs w:val="16"/>
        </w:rPr>
        <w:t>_</w:t>
      </w:r>
      <w:r w:rsidRPr="00FA60F0">
        <w:rPr>
          <w:rFonts w:ascii="Courier New" w:hAnsi="Courier New" w:cs="Courier New"/>
          <w:sz w:val="16"/>
          <w:szCs w:val="16"/>
          <w:lang w:val="en-US"/>
        </w:rPr>
        <w:t>int</w:t>
      </w:r>
      <w:r w:rsidRPr="00E0688E">
        <w:rPr>
          <w:rFonts w:ascii="Courier New" w:hAnsi="Courier New" w:cs="Courier New"/>
          <w:sz w:val="16"/>
          <w:szCs w:val="16"/>
        </w:rPr>
        <w:t>(</w:t>
      </w:r>
      <w:r w:rsidRPr="00FA60F0">
        <w:rPr>
          <w:rFonts w:ascii="Courier New" w:hAnsi="Courier New" w:cs="Courier New"/>
          <w:sz w:val="16"/>
          <w:szCs w:val="16"/>
          <w:lang w:val="en-US"/>
        </w:rPr>
        <w:t>v</w:t>
      </w:r>
      <w:r w:rsidRPr="00E0688E">
        <w:rPr>
          <w:rFonts w:ascii="Courier New" w:hAnsi="Courier New" w:cs="Courier New"/>
          <w:sz w:val="16"/>
          <w:szCs w:val="16"/>
        </w:rPr>
        <w:t>2);</w:t>
      </w:r>
    </w:p>
    <w:p w14:paraId="52751ECA" w14:textId="77777777" w:rsidR="00FA60F0" w:rsidRPr="00E0688E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E0688E">
        <w:rPr>
          <w:rFonts w:ascii="Courier New" w:hAnsi="Courier New" w:cs="Courier New"/>
          <w:sz w:val="16"/>
          <w:szCs w:val="16"/>
        </w:rPr>
        <w:tab/>
        <w:t xml:space="preserve">// если </w:t>
      </w:r>
      <w:r w:rsidRPr="00FA60F0">
        <w:rPr>
          <w:rFonts w:ascii="Courier New" w:hAnsi="Courier New" w:cs="Courier New"/>
          <w:sz w:val="16"/>
          <w:szCs w:val="16"/>
          <w:lang w:val="en-US"/>
        </w:rPr>
        <w:t>v</w:t>
      </w:r>
      <w:r w:rsidRPr="00E0688E">
        <w:rPr>
          <w:rFonts w:ascii="Courier New" w:hAnsi="Courier New" w:cs="Courier New"/>
          <w:sz w:val="16"/>
          <w:szCs w:val="16"/>
        </w:rPr>
        <w:t xml:space="preserve">1 == </w:t>
      </w:r>
      <w:r w:rsidRPr="00FA60F0">
        <w:rPr>
          <w:rFonts w:ascii="Courier New" w:hAnsi="Courier New" w:cs="Courier New"/>
          <w:sz w:val="16"/>
          <w:szCs w:val="16"/>
          <w:lang w:val="en-US"/>
        </w:rPr>
        <w:t>v</w:t>
      </w:r>
      <w:r w:rsidRPr="00E0688E">
        <w:rPr>
          <w:rFonts w:ascii="Courier New" w:hAnsi="Courier New" w:cs="Courier New"/>
          <w:sz w:val="16"/>
          <w:szCs w:val="16"/>
        </w:rPr>
        <w:t xml:space="preserve">2, подпись верна, </w:t>
      </w:r>
      <w:proofErr w:type="spellStart"/>
      <w:r w:rsidRPr="00E0688E">
        <w:rPr>
          <w:rFonts w:ascii="Courier New" w:hAnsi="Courier New" w:cs="Courier New"/>
          <w:sz w:val="16"/>
          <w:szCs w:val="16"/>
        </w:rPr>
        <w:t>отвправляем</w:t>
      </w:r>
      <w:proofErr w:type="spellEnd"/>
      <w:r w:rsidRPr="00E0688E">
        <w:rPr>
          <w:rFonts w:ascii="Courier New" w:hAnsi="Courier New" w:cs="Courier New"/>
          <w:sz w:val="16"/>
          <w:szCs w:val="16"/>
        </w:rPr>
        <w:t xml:space="preserve"> ПК единицу, иначе 0</w:t>
      </w:r>
      <w:r w:rsidRPr="00FA60F0">
        <w:rPr>
          <w:rFonts w:ascii="Courier New" w:hAnsi="Courier New" w:cs="Courier New"/>
          <w:sz w:val="16"/>
          <w:szCs w:val="16"/>
          <w:lang w:val="en-US"/>
        </w:rPr>
        <w:t>x</w:t>
      </w:r>
      <w:r w:rsidRPr="00E0688E">
        <w:rPr>
          <w:rFonts w:ascii="Courier New" w:hAnsi="Courier New" w:cs="Courier New"/>
          <w:sz w:val="16"/>
          <w:szCs w:val="16"/>
        </w:rPr>
        <w:t>0</w:t>
      </w:r>
      <w:r w:rsidRPr="00FA60F0">
        <w:rPr>
          <w:rFonts w:ascii="Courier New" w:hAnsi="Courier New" w:cs="Courier New"/>
          <w:sz w:val="16"/>
          <w:szCs w:val="16"/>
          <w:lang w:val="en-US"/>
        </w:rPr>
        <w:t>F</w:t>
      </w:r>
    </w:p>
    <w:p w14:paraId="722B1A93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0688E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>if (v1 - v2 == 0)</w:t>
      </w:r>
    </w:p>
    <w:p w14:paraId="7AA76885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03619E8C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  <w:t xml:space="preserve">else </w:t>
      </w:r>
    </w:p>
    <w:p w14:paraId="530C0772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0x0F;</w:t>
      </w:r>
      <w:proofErr w:type="gramEnd"/>
    </w:p>
    <w:p w14:paraId="0F868F29" w14:textId="77777777" w:rsidR="00FA60F0" w:rsidRPr="00FA60F0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60F0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FA60F0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FA60F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60F0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120CDD2" w14:textId="382EDD34" w:rsidR="00722E1F" w:rsidRPr="00722E1F" w:rsidRDefault="00FA60F0" w:rsidP="00FA60F0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284A73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void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clean(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610A09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6EE452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 = 0;</w:t>
      </w:r>
    </w:p>
    <w:p w14:paraId="5DDFEA1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 = 0;</w:t>
      </w:r>
    </w:p>
    <w:p w14:paraId="722571E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 = 0;</w:t>
      </w:r>
    </w:p>
    <w:p w14:paraId="218F0E5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827249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0B257D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delete_the_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4DFCCE9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>{</w:t>
      </w:r>
    </w:p>
    <w:p w14:paraId="08C4D446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  <w:t>// удалить ключ:</w:t>
      </w:r>
    </w:p>
    <w:p w14:paraId="02103BCE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  <w:t>// найти нужный ключ</w:t>
      </w:r>
    </w:p>
    <w:p w14:paraId="43D2EE0E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int</w:t>
      </w:r>
      <w:r w:rsidRPr="00FA60F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j</w:t>
      </w:r>
      <w:r w:rsidRPr="00FA60F0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E036CF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find_the_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4786DC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0 ||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&lt; 0)</w:t>
      </w:r>
    </w:p>
    <w:p w14:paraId="0B18B65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E18579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16E5EF5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0xFF;</w:t>
      </w:r>
      <w:proofErr w:type="gramEnd"/>
    </w:p>
    <w:p w14:paraId="0E1C87A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78C9C0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6849D51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381920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заменить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0xFF</w:t>
      </w:r>
    </w:p>
    <w:p w14:paraId="4CCBDDE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*6,0xFF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40BB13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*6+1,0xFF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F9A78D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*6+2,0xFF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41A1B6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*6+3,0xFF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89B309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*6+4,0xFF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4A2E9D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*6+5,0xFF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8F1BBA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CB94B71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</w:rPr>
        <w:t>// сдвинуть все ключи ниже</w:t>
      </w:r>
    </w:p>
    <w:p w14:paraId="3B8FE9FE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A60F0">
        <w:rPr>
          <w:rFonts w:ascii="Courier New" w:hAnsi="Courier New" w:cs="Courier New"/>
          <w:sz w:val="16"/>
          <w:szCs w:val="16"/>
        </w:rPr>
        <w:t xml:space="preserve"> *= </w:t>
      </w:r>
      <w:proofErr w:type="gramStart"/>
      <w:r w:rsidRPr="00FA60F0">
        <w:rPr>
          <w:rFonts w:ascii="Courier New" w:hAnsi="Courier New" w:cs="Courier New"/>
          <w:sz w:val="16"/>
          <w:szCs w:val="16"/>
        </w:rPr>
        <w:t>6;</w:t>
      </w:r>
      <w:proofErr w:type="gramEnd"/>
    </w:p>
    <w:p w14:paraId="1B109B1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for (j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; j &lt;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*6;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71B088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322822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a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(j+6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DE7CF9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EEPROM_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Write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j, a);</w:t>
      </w:r>
    </w:p>
    <w:p w14:paraId="31146B6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7698FE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27C1AAC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BC1F18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A5CBD2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2D2A3C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full_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buffer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5E275E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BD283A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0xFF)</w:t>
      </w:r>
    </w:p>
    <w:p w14:paraId="1612636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5A7B70C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4CA27BC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</w:p>
    <w:p w14:paraId="10725F7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&gt; 7 &amp;&amp; request == 3)</w:t>
      </w:r>
    </w:p>
    <w:p w14:paraId="0EC48B6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525CDD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encrypt_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message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6563A2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2502830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C6868B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&gt; 9 &amp;&amp; request == 4)</w:t>
      </w:r>
    </w:p>
    <w:p w14:paraId="7C8747B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CD834A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decrypt_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message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D6851B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6613C71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CA005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</w:p>
    <w:p w14:paraId="237B156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switch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3F081B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CADCC0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case 1:     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запрос</w:t>
      </w:r>
      <w:proofErr w:type="spellEnd"/>
    </w:p>
    <w:p w14:paraId="327A2F3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//request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 - '0';</w:t>
      </w:r>
    </w:p>
    <w:p w14:paraId="1472542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request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uart_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14449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clean(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97896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2D7F11A2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</w:t>
      </w:r>
      <w:r w:rsidRPr="00FA60F0">
        <w:rPr>
          <w:rFonts w:ascii="Courier New" w:hAnsi="Courier New" w:cs="Courier New"/>
          <w:sz w:val="16"/>
          <w:szCs w:val="16"/>
        </w:rPr>
        <w:t xml:space="preserve"> 2:     // получаем первый байт </w:t>
      </w:r>
      <w:r w:rsidRPr="00722E1F">
        <w:rPr>
          <w:rFonts w:ascii="Courier New" w:hAnsi="Courier New" w:cs="Courier New"/>
          <w:sz w:val="16"/>
          <w:szCs w:val="16"/>
          <w:lang w:val="en-US"/>
        </w:rPr>
        <w:t>a</w:t>
      </w:r>
    </w:p>
    <w:p w14:paraId="7ED43153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FA60F0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A60F0">
        <w:rPr>
          <w:rFonts w:ascii="Courier New" w:hAnsi="Courier New" w:cs="Courier New"/>
          <w:sz w:val="16"/>
          <w:szCs w:val="16"/>
        </w:rPr>
        <w:t>1;</w:t>
      </w:r>
      <w:proofErr w:type="gramEnd"/>
    </w:p>
    <w:p w14:paraId="2D753AE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562320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2326C6A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case 3:     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получаем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второй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байт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a</w:t>
      </w:r>
    </w:p>
    <w:p w14:paraId="21A0F6A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2;</w:t>
      </w:r>
      <w:proofErr w:type="gramEnd"/>
    </w:p>
    <w:p w14:paraId="372223C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3C45AD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0EDDF57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case 4:     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получаем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первый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байт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р</w:t>
      </w:r>
    </w:p>
    <w:p w14:paraId="741EF71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3;</w:t>
      </w:r>
      <w:proofErr w:type="gramEnd"/>
    </w:p>
    <w:p w14:paraId="62FA799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E18358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41C97BE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case 5:     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получаем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второй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байт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p</w:t>
      </w:r>
    </w:p>
    <w:p w14:paraId="69A3A8F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4;</w:t>
      </w:r>
      <w:proofErr w:type="gramEnd"/>
    </w:p>
    <w:p w14:paraId="4696916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9541B2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(request == 1)</w:t>
      </w:r>
    </w:p>
    <w:p w14:paraId="4AA30DCC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delete</w:t>
      </w:r>
      <w:r w:rsidRPr="00FA60F0">
        <w:rPr>
          <w:rFonts w:ascii="Courier New" w:hAnsi="Courier New" w:cs="Courier New"/>
          <w:sz w:val="16"/>
          <w:szCs w:val="16"/>
        </w:rPr>
        <w:t>_</w:t>
      </w:r>
      <w:r w:rsidRPr="00722E1F">
        <w:rPr>
          <w:rFonts w:ascii="Courier New" w:hAnsi="Courier New" w:cs="Courier New"/>
          <w:sz w:val="16"/>
          <w:szCs w:val="16"/>
          <w:lang w:val="en-US"/>
        </w:rPr>
        <w:t>the</w:t>
      </w:r>
      <w:r w:rsidRPr="00FA60F0">
        <w:rPr>
          <w:rFonts w:ascii="Courier New" w:hAnsi="Courier New" w:cs="Courier New"/>
          <w:sz w:val="16"/>
          <w:szCs w:val="16"/>
        </w:rPr>
        <w:t>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r w:rsidRPr="00FA60F0">
        <w:rPr>
          <w:rFonts w:ascii="Courier New" w:hAnsi="Courier New" w:cs="Courier New"/>
          <w:sz w:val="16"/>
          <w:szCs w:val="16"/>
        </w:rPr>
        <w:t>(</w:t>
      </w:r>
      <w:proofErr w:type="gramEnd"/>
      <w:r w:rsidRPr="00FA60F0">
        <w:rPr>
          <w:rFonts w:ascii="Courier New" w:hAnsi="Courier New" w:cs="Courier New"/>
          <w:sz w:val="16"/>
          <w:szCs w:val="16"/>
        </w:rPr>
        <w:t>);</w:t>
      </w:r>
    </w:p>
    <w:p w14:paraId="6C552865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lastRenderedPageBreak/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</w:t>
      </w:r>
      <w:r w:rsidRPr="00FA60F0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19FB8A01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case</w:t>
      </w:r>
      <w:r w:rsidRPr="00FA60F0">
        <w:rPr>
          <w:rFonts w:ascii="Courier New" w:hAnsi="Courier New" w:cs="Courier New"/>
          <w:sz w:val="16"/>
          <w:szCs w:val="16"/>
        </w:rPr>
        <w:t xml:space="preserve"> 6:     // при работе в ключами (добавление) - получаем первый байт х</w:t>
      </w:r>
    </w:p>
    <w:p w14:paraId="61E9FDA3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>// при работе с шифрованием - получаем первый байт длины будущего сообщения</w:t>
      </w:r>
    </w:p>
    <w:p w14:paraId="68B435AC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 xml:space="preserve">// при работе с дешифровкой - получаем первый байт </w:t>
      </w:r>
      <w:r w:rsidRPr="00722E1F">
        <w:rPr>
          <w:rFonts w:ascii="Courier New" w:hAnsi="Courier New" w:cs="Courier New"/>
          <w:sz w:val="16"/>
          <w:szCs w:val="16"/>
          <w:lang w:val="en-US"/>
        </w:rPr>
        <w:t>a</w:t>
      </w:r>
      <w:r w:rsidRPr="00FA60F0">
        <w:rPr>
          <w:rFonts w:ascii="Courier New" w:hAnsi="Courier New" w:cs="Courier New"/>
          <w:sz w:val="16"/>
          <w:szCs w:val="16"/>
        </w:rPr>
        <w:t>^</w:t>
      </w:r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</w:p>
    <w:p w14:paraId="647BF10E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>// при работе с подписью - получаем байт хэша</w:t>
      </w:r>
    </w:p>
    <w:p w14:paraId="01DBA3A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5;</w:t>
      </w:r>
      <w:proofErr w:type="gramEnd"/>
    </w:p>
    <w:p w14:paraId="62229B1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4A444C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(request &gt; 4)</w:t>
      </w:r>
    </w:p>
    <w:p w14:paraId="0CF06AF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E43DD7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 &gt;&gt;= 8;</w:t>
      </w:r>
    </w:p>
    <w:p w14:paraId="0C95163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hash_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2];</w:t>
      </w:r>
    </w:p>
    <w:p w14:paraId="4E824E7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(request == 5)</w:t>
      </w:r>
    </w:p>
    <w:p w14:paraId="7809093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calculate_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signature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DB26E1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136921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758E7FF9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</w:t>
      </w:r>
      <w:r w:rsidRPr="00FA60F0">
        <w:rPr>
          <w:rFonts w:ascii="Courier New" w:hAnsi="Courier New" w:cs="Courier New"/>
          <w:sz w:val="16"/>
          <w:szCs w:val="16"/>
        </w:rPr>
        <w:t xml:space="preserve"> 7:     // при работе в ключами (добавление) - получаем второй байт х</w:t>
      </w:r>
    </w:p>
    <w:p w14:paraId="76D05F93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>// при работе с шифрованием - получаем второй байт длины будущего сообщения</w:t>
      </w:r>
    </w:p>
    <w:p w14:paraId="32EF8ECD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 xml:space="preserve">// при работе с дешифровкой - получаем второй байт </w:t>
      </w:r>
      <w:r w:rsidRPr="00722E1F">
        <w:rPr>
          <w:rFonts w:ascii="Courier New" w:hAnsi="Courier New" w:cs="Courier New"/>
          <w:sz w:val="16"/>
          <w:szCs w:val="16"/>
          <w:lang w:val="en-US"/>
        </w:rPr>
        <w:t>a</w:t>
      </w:r>
      <w:r w:rsidRPr="00FA60F0">
        <w:rPr>
          <w:rFonts w:ascii="Courier New" w:hAnsi="Courier New" w:cs="Courier New"/>
          <w:sz w:val="16"/>
          <w:szCs w:val="16"/>
        </w:rPr>
        <w:t>^</w:t>
      </w:r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</w:p>
    <w:p w14:paraId="2B4626D1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 xml:space="preserve">// при работе с проверкой подписи - получаем первый байт </w:t>
      </w:r>
      <w:r w:rsidRPr="00722E1F">
        <w:rPr>
          <w:rFonts w:ascii="Courier New" w:hAnsi="Courier New" w:cs="Courier New"/>
          <w:sz w:val="16"/>
          <w:szCs w:val="16"/>
          <w:lang w:val="en-US"/>
        </w:rPr>
        <w:t>s</w:t>
      </w:r>
      <w:r w:rsidRPr="00FA60F0">
        <w:rPr>
          <w:rFonts w:ascii="Courier New" w:hAnsi="Courier New" w:cs="Courier New"/>
          <w:sz w:val="16"/>
          <w:szCs w:val="16"/>
        </w:rPr>
        <w:t>1</w:t>
      </w:r>
    </w:p>
    <w:p w14:paraId="3D4BD95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if (request &lt; 6)</w:t>
      </w:r>
    </w:p>
    <w:p w14:paraId="21DCFDE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604411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6;</w:t>
      </w:r>
      <w:proofErr w:type="gramEnd"/>
    </w:p>
    <w:p w14:paraId="5C4294A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4CCCF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(request == 2)</w:t>
      </w:r>
    </w:p>
    <w:p w14:paraId="7A5EF4F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write_the_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7E8A98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 if (request == 3)</w:t>
      </w:r>
    </w:p>
    <w:p w14:paraId="23BBB65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sent_back_before_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encrypt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34E365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 if (request == 4)</w:t>
      </w:r>
    </w:p>
    <w:p w14:paraId="1A8682B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decrypt_help1(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5507BD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/*else if (request == 5)</w:t>
      </w:r>
    </w:p>
    <w:p w14:paraId="6BACDCF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1A70B4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prepare_the_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 &lt; 0)</w:t>
      </w:r>
    </w:p>
    <w:p w14:paraId="6069CC7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0xFF;</w:t>
      </w:r>
      <w:proofErr w:type="gramEnd"/>
    </w:p>
    <w:p w14:paraId="55D5A0E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message_length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  /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костыль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чтоб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можно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было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пользоваться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функцией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сверху</w:t>
      </w:r>
      <w:proofErr w:type="spellEnd"/>
    </w:p>
    <w:p w14:paraId="7F89EC0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}*/</w:t>
      </w:r>
    </w:p>
    <w:p w14:paraId="6930679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101E0F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401F716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14DDC2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5;</w:t>
      </w:r>
      <w:proofErr w:type="gramEnd"/>
    </w:p>
    <w:p w14:paraId="730291E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4A4932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8AD19A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23BDEC25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</w:t>
      </w:r>
      <w:r w:rsidRPr="00FA60F0">
        <w:rPr>
          <w:rFonts w:ascii="Courier New" w:hAnsi="Courier New" w:cs="Courier New"/>
          <w:sz w:val="16"/>
          <w:szCs w:val="16"/>
        </w:rPr>
        <w:t xml:space="preserve"> 8:        // при работе с дешифровкой - получаем первый байт длины будущего сообщения</w:t>
      </w:r>
    </w:p>
    <w:p w14:paraId="4818FE37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 xml:space="preserve">// при работе с проверкой подписи - получаем второй байт </w:t>
      </w:r>
      <w:r w:rsidRPr="00722E1F">
        <w:rPr>
          <w:rFonts w:ascii="Courier New" w:hAnsi="Courier New" w:cs="Courier New"/>
          <w:sz w:val="16"/>
          <w:szCs w:val="16"/>
          <w:lang w:val="en-US"/>
        </w:rPr>
        <w:t>s</w:t>
      </w:r>
      <w:r w:rsidRPr="00FA60F0">
        <w:rPr>
          <w:rFonts w:ascii="Courier New" w:hAnsi="Courier New" w:cs="Courier New"/>
          <w:sz w:val="16"/>
          <w:szCs w:val="16"/>
        </w:rPr>
        <w:t>1</w:t>
      </w:r>
    </w:p>
    <w:p w14:paraId="01DD555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if (request == 6)</w:t>
      </w:r>
    </w:p>
    <w:p w14:paraId="2320419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80831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6;</w:t>
      </w:r>
      <w:proofErr w:type="gramEnd"/>
    </w:p>
    <w:p w14:paraId="0832D0C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080CCB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s1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2];</w:t>
      </w:r>
    </w:p>
    <w:p w14:paraId="083B7C6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 = 0;</w:t>
      </w:r>
    </w:p>
    <w:p w14:paraId="6D212E8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D039F9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 if (request == 4)</w:t>
      </w:r>
    </w:p>
    <w:p w14:paraId="7F0EC2C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452C1A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5;</w:t>
      </w:r>
      <w:proofErr w:type="gramEnd"/>
    </w:p>
    <w:p w14:paraId="25DC059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4CFA803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</w:rPr>
        <w:t>}</w:t>
      </w:r>
    </w:p>
    <w:p w14:paraId="2D6D1E02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</w:t>
      </w:r>
      <w:r w:rsidRPr="00FA60F0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E24FEEE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case</w:t>
      </w:r>
      <w:r w:rsidRPr="00FA60F0">
        <w:rPr>
          <w:rFonts w:ascii="Courier New" w:hAnsi="Courier New" w:cs="Courier New"/>
          <w:sz w:val="16"/>
          <w:szCs w:val="16"/>
        </w:rPr>
        <w:t xml:space="preserve"> 9:        // при работе с дешифровкой - получаем второй байт длины будущего сообщения</w:t>
      </w:r>
    </w:p>
    <w:p w14:paraId="7C54BFE2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 xml:space="preserve">// при работе с проверкой подписи - получаем первый байт </w:t>
      </w:r>
      <w:r w:rsidRPr="00722E1F">
        <w:rPr>
          <w:rFonts w:ascii="Courier New" w:hAnsi="Courier New" w:cs="Courier New"/>
          <w:sz w:val="16"/>
          <w:szCs w:val="16"/>
          <w:lang w:val="en-US"/>
        </w:rPr>
        <w:t>s</w:t>
      </w:r>
      <w:r w:rsidRPr="00FA60F0">
        <w:rPr>
          <w:rFonts w:ascii="Courier New" w:hAnsi="Courier New" w:cs="Courier New"/>
          <w:sz w:val="16"/>
          <w:szCs w:val="16"/>
        </w:rPr>
        <w:t>2</w:t>
      </w:r>
    </w:p>
    <w:p w14:paraId="5A522F9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if (request == 6)</w:t>
      </w:r>
    </w:p>
    <w:p w14:paraId="1DF9BD9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0EBAAC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5;</w:t>
      </w:r>
      <w:proofErr w:type="gramEnd"/>
    </w:p>
    <w:p w14:paraId="3C03EC2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D87C67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CD6DBA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 if (request == 4)</w:t>
      </w:r>
    </w:p>
    <w:p w14:paraId="39B5E76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27AD0F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6;</w:t>
      </w:r>
      <w:proofErr w:type="gramEnd"/>
    </w:p>
    <w:p w14:paraId="0CAFE50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2F13D91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decrypt</w:t>
      </w:r>
      <w:r w:rsidRPr="00FA60F0">
        <w:rPr>
          <w:rFonts w:ascii="Courier New" w:hAnsi="Courier New" w:cs="Courier New"/>
          <w:sz w:val="16"/>
          <w:szCs w:val="16"/>
        </w:rPr>
        <w:t>_</w:t>
      </w:r>
      <w:r w:rsidRPr="00722E1F">
        <w:rPr>
          <w:rFonts w:ascii="Courier New" w:hAnsi="Courier New" w:cs="Courier New"/>
          <w:sz w:val="16"/>
          <w:szCs w:val="16"/>
          <w:lang w:val="en-US"/>
        </w:rPr>
        <w:t>help</w:t>
      </w:r>
      <w:r w:rsidRPr="00FA60F0">
        <w:rPr>
          <w:rFonts w:ascii="Courier New" w:hAnsi="Courier New" w:cs="Courier New"/>
          <w:sz w:val="16"/>
          <w:szCs w:val="16"/>
        </w:rPr>
        <w:t>2(</w:t>
      </w:r>
      <w:proofErr w:type="gramStart"/>
      <w:r w:rsidRPr="00FA60F0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BD3B43A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>}</w:t>
      </w:r>
    </w:p>
    <w:p w14:paraId="53B5D2A9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</w:t>
      </w:r>
      <w:r w:rsidRPr="00FA60F0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15F8314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case</w:t>
      </w:r>
      <w:r w:rsidRPr="00FA60F0">
        <w:rPr>
          <w:rFonts w:ascii="Courier New" w:hAnsi="Courier New" w:cs="Courier New"/>
          <w:sz w:val="16"/>
          <w:szCs w:val="16"/>
        </w:rPr>
        <w:t xml:space="preserve"> 10:       // при работе с проверкой подписи - получаем второй байт </w:t>
      </w:r>
      <w:r w:rsidRPr="00722E1F">
        <w:rPr>
          <w:rFonts w:ascii="Courier New" w:hAnsi="Courier New" w:cs="Courier New"/>
          <w:sz w:val="16"/>
          <w:szCs w:val="16"/>
          <w:lang w:val="en-US"/>
        </w:rPr>
        <w:t>s</w:t>
      </w:r>
      <w:r w:rsidRPr="00FA60F0">
        <w:rPr>
          <w:rFonts w:ascii="Courier New" w:hAnsi="Courier New" w:cs="Courier New"/>
          <w:sz w:val="16"/>
          <w:szCs w:val="16"/>
        </w:rPr>
        <w:t>2</w:t>
      </w:r>
    </w:p>
    <w:p w14:paraId="4834360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6;</w:t>
      </w:r>
      <w:proofErr w:type="gramEnd"/>
    </w:p>
    <w:p w14:paraId="1609D1B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element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1BEFB4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s2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work_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2];</w:t>
      </w:r>
    </w:p>
    <w:p w14:paraId="66BA833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check_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signature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C47FC0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109CF48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}</w:t>
      </w:r>
    </w:p>
    <w:p w14:paraId="705DEAA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DFF31E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222A37D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print_on_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port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8AE2E6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D369E0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unsigned int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temp;</w:t>
      </w:r>
      <w:proofErr w:type="gramEnd"/>
    </w:p>
    <w:p w14:paraId="1358408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switch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BAFCB9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22320B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1:</w:t>
      </w:r>
    </w:p>
    <w:p w14:paraId="78AA449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3717808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PORTC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letter_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a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1BAB4D3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15BDB5A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2:</w:t>
      </w:r>
    </w:p>
    <w:p w14:paraId="29EDD75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0b00001000;</w:t>
      </w:r>
      <w:proofErr w:type="gramEnd"/>
    </w:p>
    <w:p w14:paraId="246B66D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 / 1000;</w:t>
      </w:r>
    </w:p>
    <w:p w14:paraId="475458E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PORTC = numbers[temp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09E4B01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2543AE4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3:</w:t>
      </w:r>
    </w:p>
    <w:p w14:paraId="3081D0C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0b00000100;</w:t>
      </w:r>
      <w:proofErr w:type="gramEnd"/>
    </w:p>
    <w:p w14:paraId="7F334D3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 / 100;</w:t>
      </w:r>
    </w:p>
    <w:p w14:paraId="6E26188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10;</w:t>
      </w:r>
      <w:proofErr w:type="gramEnd"/>
    </w:p>
    <w:p w14:paraId="46882CC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PORTC = numbers[temp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712B264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1F69983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4:</w:t>
      </w:r>
    </w:p>
    <w:p w14:paraId="3102399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0b00000010;</w:t>
      </w:r>
      <w:proofErr w:type="gramEnd"/>
    </w:p>
    <w:p w14:paraId="3D68697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 / 10;</w:t>
      </w:r>
    </w:p>
    <w:p w14:paraId="69A2CDA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10;</w:t>
      </w:r>
      <w:proofErr w:type="gramEnd"/>
    </w:p>
    <w:p w14:paraId="25B7535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PORTC = numbers[temp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0504C66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233C7E8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5:</w:t>
      </w:r>
    </w:p>
    <w:p w14:paraId="62CE55A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20B907B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0];</w:t>
      </w:r>
    </w:p>
    <w:p w14:paraId="7569D0B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10;</w:t>
      </w:r>
      <w:proofErr w:type="gramEnd"/>
    </w:p>
    <w:p w14:paraId="7779097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PORTC = numbers[temp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796E214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10FFA06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6:</w:t>
      </w:r>
    </w:p>
    <w:p w14:paraId="39B9296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0F76C8D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PORTC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letter_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p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B0380D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3072ED2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7:</w:t>
      </w:r>
    </w:p>
    <w:p w14:paraId="4400053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0b00001000;</w:t>
      </w:r>
      <w:proofErr w:type="gramEnd"/>
    </w:p>
    <w:p w14:paraId="4FD432D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 / 1000;</w:t>
      </w:r>
    </w:p>
    <w:p w14:paraId="1AAE6C1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PORTC = numbers[temp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3075AB5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2D3ADB2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8:</w:t>
      </w:r>
    </w:p>
    <w:p w14:paraId="45F764D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0b00000100;</w:t>
      </w:r>
      <w:proofErr w:type="gramEnd"/>
    </w:p>
    <w:p w14:paraId="3EE4E3A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 / 100;</w:t>
      </w:r>
    </w:p>
    <w:p w14:paraId="6DFF2D9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10;</w:t>
      </w:r>
      <w:proofErr w:type="gramEnd"/>
    </w:p>
    <w:p w14:paraId="7184566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PORTC = numbers[temp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7CF3FDA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3756746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9:</w:t>
      </w:r>
    </w:p>
    <w:p w14:paraId="0ABBE4E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0b00000010;</w:t>
      </w:r>
      <w:proofErr w:type="gramEnd"/>
    </w:p>
    <w:p w14:paraId="6548BA0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 / 10;</w:t>
      </w:r>
    </w:p>
    <w:p w14:paraId="32153EB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100;</w:t>
      </w:r>
      <w:proofErr w:type="gramEnd"/>
    </w:p>
    <w:p w14:paraId="7412BCD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PORTC = numbers[temp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0DE3EC0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7BE1E97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case 10:</w:t>
      </w:r>
    </w:p>
    <w:p w14:paraId="24C61A7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PORTA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5EF18BD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738D82D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temp %=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10;</w:t>
      </w:r>
      <w:proofErr w:type="gramEnd"/>
    </w:p>
    <w:p w14:paraId="16E0D7C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PORTC = numbers[temp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4AC3DD1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5706953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29796E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C85FF8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BA8BA6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change_print_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304E67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E09B77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&lt; 2)</w:t>
      </w:r>
    </w:p>
    <w:p w14:paraId="55D073C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38F7470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print_key_number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016CC34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print_key_number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%=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448CCF5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load_the_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8FC08B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27E62E7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var_delay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4000;</w:t>
      </w:r>
      <w:proofErr w:type="gramEnd"/>
    </w:p>
    <w:p w14:paraId="44906B1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print_on_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port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369E4A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0754EC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F5B209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change_print_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letter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5FE694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C1A48A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5;</w:t>
      </w:r>
      <w:proofErr w:type="gramEnd"/>
    </w:p>
    <w:p w14:paraId="7762D3E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%=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10;</w:t>
      </w:r>
      <w:proofErr w:type="gramEnd"/>
    </w:p>
    <w:p w14:paraId="256975C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var_delay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4000;</w:t>
      </w:r>
      <w:proofErr w:type="gramEnd"/>
    </w:p>
    <w:p w14:paraId="59D83A2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print_on_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port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73C6C8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41C0F8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38D308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change_print_on_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port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A8C37A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0402F3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var_delay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-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-;</w:t>
      </w:r>
      <w:proofErr w:type="gramEnd"/>
    </w:p>
    <w:p w14:paraId="495FAB7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640E7D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=  1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||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6)</w:t>
      </w:r>
    </w:p>
    <w:p w14:paraId="330A07A1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</w:rPr>
        <w:t>{</w:t>
      </w:r>
    </w:p>
    <w:p w14:paraId="22D38913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  <w:t>// задержать на секунду</w:t>
      </w:r>
    </w:p>
    <w:p w14:paraId="283E72B9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if</w:t>
      </w:r>
      <w:r w:rsidRPr="00FA60F0">
        <w:rPr>
          <w:rFonts w:ascii="Courier New" w:hAnsi="Courier New" w:cs="Courier New"/>
          <w:sz w:val="16"/>
          <w:szCs w:val="16"/>
        </w:rPr>
        <w:t xml:space="preserve"> (</w:t>
      </w:r>
      <w:r w:rsidRPr="00722E1F">
        <w:rPr>
          <w:rFonts w:ascii="Courier New" w:hAnsi="Courier New" w:cs="Courier New"/>
          <w:sz w:val="16"/>
          <w:szCs w:val="16"/>
          <w:lang w:val="en-US"/>
        </w:rPr>
        <w:t>var</w:t>
      </w:r>
      <w:r w:rsidRPr="00FA60F0">
        <w:rPr>
          <w:rFonts w:ascii="Courier New" w:hAnsi="Courier New" w:cs="Courier New"/>
          <w:sz w:val="16"/>
          <w:szCs w:val="16"/>
        </w:rPr>
        <w:t>_</w:t>
      </w:r>
      <w:r w:rsidRPr="00722E1F">
        <w:rPr>
          <w:rFonts w:ascii="Courier New" w:hAnsi="Courier New" w:cs="Courier New"/>
          <w:sz w:val="16"/>
          <w:szCs w:val="16"/>
          <w:lang w:val="en-US"/>
        </w:rPr>
        <w:t>delay</w:t>
      </w:r>
      <w:r w:rsidRPr="00FA60F0">
        <w:rPr>
          <w:rFonts w:ascii="Courier New" w:hAnsi="Courier New" w:cs="Courier New"/>
          <w:sz w:val="16"/>
          <w:szCs w:val="16"/>
        </w:rPr>
        <w:t xml:space="preserve"> &gt; 0)</w:t>
      </w:r>
    </w:p>
    <w:p w14:paraId="7EC3EE5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3D9C206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</w:p>
    <w:p w14:paraId="299304E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082EE4D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A0DA8F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49176FD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32B0EE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var_delay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каждый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индикатор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10,</w:t>
      </w:r>
    </w:p>
    <w:p w14:paraId="45E6C446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</w:rPr>
        <w:t>// т. е. каждый десятый тик выводим новое число на индикатор;</w:t>
      </w:r>
    </w:p>
    <w:p w14:paraId="410498E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var_delay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% 10 == 0)</w:t>
      </w:r>
    </w:p>
    <w:p w14:paraId="686AD03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C21F2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0631E0D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6)</w:t>
      </w:r>
    </w:p>
    <w:p w14:paraId="428BE23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2;</w:t>
      </w:r>
      <w:proofErr w:type="gramEnd"/>
    </w:p>
    <w:p w14:paraId="0B7120D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 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== 11)</w:t>
      </w:r>
    </w:p>
    <w:p w14:paraId="0E064E1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7;</w:t>
      </w:r>
      <w:proofErr w:type="gramEnd"/>
    </w:p>
    <w:p w14:paraId="22EED51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print_on_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port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F70F20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B01ABE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var_delay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</w:p>
    <w:p w14:paraId="3A2C304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4C44132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&lt; 6)</w:t>
      </w:r>
    </w:p>
    <w:p w14:paraId="6A9F2AA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773391E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1070E08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6;</w:t>
      </w:r>
      <w:proofErr w:type="gramEnd"/>
    </w:p>
    <w:p w14:paraId="55614DF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0F8D0C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var_delay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4000;</w:t>
      </w:r>
      <w:proofErr w:type="gramEnd"/>
    </w:p>
    <w:p w14:paraId="346F1AA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print_on_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port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55EF5E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70D5CD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6AF727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ISR(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USART_RXC_vect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3C7B25F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>{</w:t>
      </w:r>
    </w:p>
    <w:p w14:paraId="4F12D09C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>// костыль, чтоб понять, срабатывает ли это прерывание</w:t>
      </w:r>
    </w:p>
    <w:p w14:paraId="1FD9D24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/*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6;</w:t>
      </w:r>
      <w:proofErr w:type="gramEnd"/>
    </w:p>
    <w:p w14:paraId="0265C7D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var_delay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10000;</w:t>
      </w:r>
      <w:proofErr w:type="gramEnd"/>
    </w:p>
    <w:p w14:paraId="15AF495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print_on_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port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);*/</w:t>
      </w:r>
    </w:p>
    <w:p w14:paraId="009E1D4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//</w:t>
      </w:r>
    </w:p>
    <w:p w14:paraId="4CD4EE0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full_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buffer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FBC4AD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</w:p>
    <w:p w14:paraId="1590570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D66719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3E21935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ISR(INT0_vect)</w:t>
      </w:r>
    </w:p>
    <w:p w14:paraId="291E3B6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7D9031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change_print_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B58065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</w:p>
    <w:p w14:paraId="6AF8C711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4F9DA9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6044107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ISR(INT1_vect)</w:t>
      </w:r>
    </w:p>
    <w:p w14:paraId="2E39CE1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AA384F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change_print_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letter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E31F92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</w:p>
    <w:p w14:paraId="0E30818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5E5AD3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734333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ISR(TIMER0_OVF_vect)</w:t>
      </w:r>
    </w:p>
    <w:p w14:paraId="789E6D9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0E04B0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change_print_on_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port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7AAEC2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</w:p>
    <w:p w14:paraId="2331D52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9CB1C3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1006957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7A1D3F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64EB39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DDRA=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0xFF;</w:t>
      </w:r>
      <w:proofErr w:type="gramEnd"/>
    </w:p>
    <w:p w14:paraId="544C1BB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DDRB=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0xFF;</w:t>
      </w:r>
      <w:proofErr w:type="gramEnd"/>
    </w:p>
    <w:p w14:paraId="06D02B5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DDRC=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0xFF;</w:t>
      </w:r>
      <w:proofErr w:type="gramEnd"/>
    </w:p>
    <w:p w14:paraId="7B1BD67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//DDRD=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0b11110010;</w:t>
      </w:r>
      <w:proofErr w:type="gramEnd"/>
    </w:p>
    <w:p w14:paraId="75FE701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DDRD=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0b11110000;</w:t>
      </w:r>
      <w:proofErr w:type="gramEnd"/>
    </w:p>
    <w:p w14:paraId="3D1FD1E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08C3EB1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PORTA=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0b00000001;</w:t>
      </w:r>
      <w:proofErr w:type="gramEnd"/>
    </w:p>
    <w:p w14:paraId="5F1E0A2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PORTB=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1E7924C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PORTC=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letter_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a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2883FA1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PORTD=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6A1E5FD4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2A4F448C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r w:rsidRPr="00FA60F0">
        <w:rPr>
          <w:rFonts w:ascii="Courier New" w:hAnsi="Courier New" w:cs="Courier New"/>
          <w:sz w:val="16"/>
          <w:szCs w:val="16"/>
        </w:rPr>
        <w:t>// работа с таймером</w:t>
      </w:r>
    </w:p>
    <w:p w14:paraId="3E05845A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TIFR</w:t>
      </w:r>
      <w:r w:rsidRPr="00FA60F0">
        <w:rPr>
          <w:rFonts w:ascii="Courier New" w:hAnsi="Courier New" w:cs="Courier New"/>
          <w:sz w:val="16"/>
          <w:szCs w:val="16"/>
        </w:rPr>
        <w:t>=</w:t>
      </w:r>
      <w:proofErr w:type="gramStart"/>
      <w:r w:rsidRPr="00FA60F0">
        <w:rPr>
          <w:rFonts w:ascii="Courier New" w:hAnsi="Courier New" w:cs="Courier New"/>
          <w:sz w:val="16"/>
          <w:szCs w:val="16"/>
        </w:rPr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FA60F0">
        <w:rPr>
          <w:rFonts w:ascii="Courier New" w:hAnsi="Courier New" w:cs="Courier New"/>
          <w:sz w:val="16"/>
          <w:szCs w:val="16"/>
        </w:rPr>
        <w:t>00000001;</w:t>
      </w:r>
      <w:proofErr w:type="gramEnd"/>
    </w:p>
    <w:p w14:paraId="74B35432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TCCR</w:t>
      </w:r>
      <w:r w:rsidRPr="00FA60F0">
        <w:rPr>
          <w:rFonts w:ascii="Courier New" w:hAnsi="Courier New" w:cs="Courier New"/>
          <w:sz w:val="16"/>
          <w:szCs w:val="16"/>
        </w:rPr>
        <w:t>0=0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proofErr w:type="gramStart"/>
      <w:r w:rsidRPr="00FA60F0">
        <w:rPr>
          <w:rFonts w:ascii="Courier New" w:hAnsi="Courier New" w:cs="Courier New"/>
          <w:sz w:val="16"/>
          <w:szCs w:val="16"/>
        </w:rPr>
        <w:t>00000010;  /</w:t>
      </w:r>
      <w:proofErr w:type="gramEnd"/>
      <w:r w:rsidRPr="00FA60F0">
        <w:rPr>
          <w:rFonts w:ascii="Courier New" w:hAnsi="Courier New" w:cs="Courier New"/>
          <w:sz w:val="16"/>
          <w:szCs w:val="16"/>
        </w:rPr>
        <w:t xml:space="preserve">/ последние 3 - коэффициент </w:t>
      </w:r>
      <w:proofErr w:type="spellStart"/>
      <w:r w:rsidRPr="00FA60F0">
        <w:rPr>
          <w:rFonts w:ascii="Courier New" w:hAnsi="Courier New" w:cs="Courier New"/>
          <w:sz w:val="16"/>
          <w:szCs w:val="16"/>
        </w:rPr>
        <w:t>предделителя</w:t>
      </w:r>
      <w:proofErr w:type="spellEnd"/>
    </w:p>
    <w:p w14:paraId="1EB20AC3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TIMSK</w:t>
      </w:r>
      <w:r w:rsidRPr="00FA60F0">
        <w:rPr>
          <w:rFonts w:ascii="Courier New" w:hAnsi="Courier New" w:cs="Courier New"/>
          <w:sz w:val="16"/>
          <w:szCs w:val="16"/>
        </w:rPr>
        <w:t>=0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proofErr w:type="gramStart"/>
      <w:r w:rsidRPr="00FA60F0">
        <w:rPr>
          <w:rFonts w:ascii="Courier New" w:hAnsi="Courier New" w:cs="Courier New"/>
          <w:sz w:val="16"/>
          <w:szCs w:val="16"/>
        </w:rPr>
        <w:t>00000001;  /</w:t>
      </w:r>
      <w:proofErr w:type="gramEnd"/>
      <w:r w:rsidRPr="00FA60F0">
        <w:rPr>
          <w:rFonts w:ascii="Courier New" w:hAnsi="Courier New" w:cs="Courier New"/>
          <w:sz w:val="16"/>
          <w:szCs w:val="16"/>
        </w:rPr>
        <w:t>/ разрешение прерываний по таймеру0</w:t>
      </w:r>
    </w:p>
    <w:p w14:paraId="2F539369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  <w:t>//</w:t>
      </w:r>
      <w:r w:rsidRPr="00722E1F">
        <w:rPr>
          <w:rFonts w:ascii="Courier New" w:hAnsi="Courier New" w:cs="Courier New"/>
          <w:sz w:val="16"/>
          <w:szCs w:val="16"/>
          <w:lang w:val="en-US"/>
        </w:rPr>
        <w:t>TIFR</w:t>
      </w:r>
      <w:r w:rsidRPr="00FA60F0">
        <w:rPr>
          <w:rFonts w:ascii="Courier New" w:hAnsi="Courier New" w:cs="Courier New"/>
          <w:sz w:val="16"/>
          <w:szCs w:val="16"/>
        </w:rPr>
        <w:t xml:space="preserve"> = (1&lt;&lt;</w:t>
      </w:r>
      <w:r w:rsidRPr="00722E1F">
        <w:rPr>
          <w:rFonts w:ascii="Courier New" w:hAnsi="Courier New" w:cs="Courier New"/>
          <w:sz w:val="16"/>
          <w:szCs w:val="16"/>
          <w:lang w:val="en-US"/>
        </w:rPr>
        <w:t>TOV</w:t>
      </w:r>
      <w:r w:rsidRPr="00FA60F0">
        <w:rPr>
          <w:rFonts w:ascii="Courier New" w:hAnsi="Courier New" w:cs="Courier New"/>
          <w:sz w:val="16"/>
          <w:szCs w:val="16"/>
        </w:rPr>
        <w:t>0);</w:t>
      </w:r>
    </w:p>
    <w:p w14:paraId="344B024E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</w:p>
    <w:p w14:paraId="3CA43809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  <w:t>// разрешение прерываний</w:t>
      </w:r>
    </w:p>
    <w:p w14:paraId="030698F9" w14:textId="77777777" w:rsidR="00722E1F" w:rsidRPr="00FA60F0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MCUCR</w:t>
      </w:r>
      <w:r w:rsidRPr="00FA60F0">
        <w:rPr>
          <w:rFonts w:ascii="Courier New" w:hAnsi="Courier New" w:cs="Courier New"/>
          <w:sz w:val="16"/>
          <w:szCs w:val="16"/>
        </w:rPr>
        <w:t>=</w:t>
      </w:r>
      <w:proofErr w:type="gramStart"/>
      <w:r w:rsidRPr="00FA60F0">
        <w:rPr>
          <w:rFonts w:ascii="Courier New" w:hAnsi="Courier New" w:cs="Courier New"/>
          <w:sz w:val="16"/>
          <w:szCs w:val="16"/>
        </w:rPr>
        <w:t>0</w:t>
      </w:r>
      <w:r w:rsidRPr="00722E1F">
        <w:rPr>
          <w:rFonts w:ascii="Courier New" w:hAnsi="Courier New" w:cs="Courier New"/>
          <w:sz w:val="16"/>
          <w:szCs w:val="16"/>
          <w:lang w:val="en-US"/>
        </w:rPr>
        <w:t>b</w:t>
      </w:r>
      <w:r w:rsidRPr="00FA60F0">
        <w:rPr>
          <w:rFonts w:ascii="Courier New" w:hAnsi="Courier New" w:cs="Courier New"/>
          <w:sz w:val="16"/>
          <w:szCs w:val="16"/>
        </w:rPr>
        <w:t>00001111;</w:t>
      </w:r>
      <w:proofErr w:type="gramEnd"/>
    </w:p>
    <w:p w14:paraId="2F274AEB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A60F0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GICR=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0b11000000;</w:t>
      </w:r>
      <w:proofErr w:type="gramEnd"/>
    </w:p>
    <w:p w14:paraId="1171F7A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5C35DFA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//UART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</w:p>
    <w:p w14:paraId="19D2401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UBRRH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0b10000000;</w:t>
      </w:r>
      <w:proofErr w:type="gramEnd"/>
    </w:p>
    <w:p w14:paraId="31F2A40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UBRRL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0b11001111;</w:t>
      </w:r>
      <w:proofErr w:type="gramEnd"/>
    </w:p>
    <w:p w14:paraId="448C68C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UCSRB = (1&lt;&lt;RXCIE)|(1&lt;&lt;RXEN)|(1&lt;&lt;TXEN); 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Биты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RXCIE(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7), TXCIE(6), UDRIE(5)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разрешеют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прерывания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по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завершению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приема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передачи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опустошению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буфера</w:t>
      </w:r>
      <w:proofErr w:type="spellEnd"/>
    </w:p>
    <w:p w14:paraId="599D77C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UCSRC = (1&lt;&lt;UCSZ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0)|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(1&lt;&lt;UCSZ1)|(1&lt;&lt;URSEL);</w:t>
      </w:r>
    </w:p>
    <w:p w14:paraId="09082DE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19D614B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тело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программы</w:t>
      </w:r>
      <w:proofErr w:type="spellEnd"/>
    </w:p>
    <w:p w14:paraId="44E59ED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380BDA07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request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100;</w:t>
      </w:r>
      <w:proofErr w:type="gramEnd"/>
    </w:p>
    <w:p w14:paraId="39B8074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cond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63FCD6C2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75C7BCB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key_counter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0AA0D749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message_length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576FD49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m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783AE90F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070BE69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f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6E9A690D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a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34BD000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 xml:space="preserve">k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51B6BA06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6A0B5BD5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b_pow_y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50CEEA8C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output_mode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2D08D37A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print_key_number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46A5C843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var_delay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4000;</w:t>
      </w:r>
      <w:proofErr w:type="gramEnd"/>
    </w:p>
    <w:p w14:paraId="61007D1E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722E1F">
        <w:rPr>
          <w:rFonts w:ascii="Courier New" w:hAnsi="Courier New" w:cs="Courier New"/>
          <w:sz w:val="16"/>
          <w:szCs w:val="16"/>
          <w:lang w:val="en-US"/>
        </w:rPr>
        <w:t>error_msg</w:t>
      </w:r>
      <w:proofErr w:type="spellEnd"/>
      <w:r w:rsidRPr="00722E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6ACCCC60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</w:p>
    <w:p w14:paraId="4DC96EF8" w14:textId="77777777" w:rsidR="00722E1F" w:rsidRPr="00722E1F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722E1F">
        <w:rPr>
          <w:rFonts w:ascii="Courier New" w:hAnsi="Courier New" w:cs="Courier New"/>
          <w:sz w:val="16"/>
          <w:szCs w:val="16"/>
          <w:lang w:val="en-US"/>
        </w:rPr>
        <w:t>sei(</w:t>
      </w:r>
      <w:proofErr w:type="gramEnd"/>
      <w:r w:rsidRPr="00722E1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3B2EFBE" w14:textId="77777777" w:rsidR="00722E1F" w:rsidRPr="00E0688E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722E1F">
        <w:rPr>
          <w:rFonts w:ascii="Courier New" w:hAnsi="Courier New" w:cs="Courier New"/>
          <w:sz w:val="16"/>
          <w:szCs w:val="16"/>
          <w:lang w:val="en-US"/>
        </w:rPr>
        <w:tab/>
        <w:t>while</w:t>
      </w:r>
      <w:r w:rsidRPr="00E0688E">
        <w:rPr>
          <w:rFonts w:ascii="Courier New" w:hAnsi="Courier New" w:cs="Courier New"/>
          <w:sz w:val="16"/>
          <w:szCs w:val="16"/>
        </w:rPr>
        <w:t xml:space="preserve"> (1)</w:t>
      </w:r>
    </w:p>
    <w:p w14:paraId="42A42916" w14:textId="77777777" w:rsidR="00722E1F" w:rsidRPr="00E0688E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E0688E">
        <w:rPr>
          <w:rFonts w:ascii="Courier New" w:hAnsi="Courier New" w:cs="Courier New"/>
          <w:sz w:val="16"/>
          <w:szCs w:val="16"/>
        </w:rPr>
        <w:tab/>
        <w:t>{ ; }</w:t>
      </w:r>
    </w:p>
    <w:p w14:paraId="2EC8FB66" w14:textId="77777777" w:rsidR="00722E1F" w:rsidRPr="00E0688E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E0688E">
        <w:rPr>
          <w:rFonts w:ascii="Courier New" w:hAnsi="Courier New" w:cs="Courier New"/>
          <w:sz w:val="16"/>
          <w:szCs w:val="16"/>
        </w:rPr>
        <w:tab/>
      </w:r>
      <w:r w:rsidRPr="00722E1F">
        <w:rPr>
          <w:rFonts w:ascii="Courier New" w:hAnsi="Courier New" w:cs="Courier New"/>
          <w:sz w:val="16"/>
          <w:szCs w:val="16"/>
          <w:lang w:val="en-US"/>
        </w:rPr>
        <w:t>return</w:t>
      </w:r>
      <w:r w:rsidRPr="00E0688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E0688E">
        <w:rPr>
          <w:rFonts w:ascii="Courier New" w:hAnsi="Courier New" w:cs="Courier New"/>
          <w:sz w:val="16"/>
          <w:szCs w:val="16"/>
        </w:rPr>
        <w:t>0;</w:t>
      </w:r>
      <w:proofErr w:type="gramEnd"/>
    </w:p>
    <w:p w14:paraId="6F6139B0" w14:textId="77777777" w:rsidR="00722E1F" w:rsidRPr="00E0688E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E0688E">
        <w:rPr>
          <w:rFonts w:ascii="Courier New" w:hAnsi="Courier New" w:cs="Courier New"/>
          <w:sz w:val="16"/>
          <w:szCs w:val="16"/>
        </w:rPr>
        <w:t>}</w:t>
      </w:r>
    </w:p>
    <w:p w14:paraId="7FEF19A2" w14:textId="77777777" w:rsidR="00722E1F" w:rsidRPr="00E0688E" w:rsidRDefault="00722E1F" w:rsidP="00722E1F">
      <w:pPr>
        <w:ind w:firstLine="0"/>
        <w:jc w:val="left"/>
        <w:rPr>
          <w:rFonts w:ascii="Courier New" w:hAnsi="Courier New" w:cs="Courier New"/>
          <w:sz w:val="16"/>
          <w:szCs w:val="16"/>
        </w:rPr>
      </w:pPr>
    </w:p>
    <w:p w14:paraId="478790EB" w14:textId="77777777" w:rsidR="009A20FC" w:rsidRDefault="009A20FC" w:rsidP="009A20FC">
      <w:pPr>
        <w:spacing w:after="160" w:line="259" w:lineRule="auto"/>
        <w:ind w:firstLine="0"/>
        <w:jc w:val="left"/>
      </w:pPr>
    </w:p>
    <w:p w14:paraId="40FA22EC" w14:textId="77777777" w:rsidR="008D6BFF" w:rsidRDefault="008D6BFF">
      <w:pPr>
        <w:spacing w:after="160" w:line="259" w:lineRule="auto"/>
        <w:ind w:firstLine="0"/>
        <w:jc w:val="left"/>
      </w:pPr>
      <w:r>
        <w:br w:type="page"/>
      </w:r>
    </w:p>
    <w:p w14:paraId="1C8402F0" w14:textId="63C5E801" w:rsidR="008D6BFF" w:rsidRDefault="008D6BFF" w:rsidP="008D6BFF">
      <w:pPr>
        <w:ind w:firstLine="7513"/>
        <w:jc w:val="center"/>
      </w:pPr>
      <w:r w:rsidRPr="008D6BFF">
        <w:rPr>
          <w:b/>
        </w:rPr>
        <w:lastRenderedPageBreak/>
        <w:t>Приложение </w:t>
      </w:r>
      <w:r w:rsidR="00495EEE">
        <w:rPr>
          <w:b/>
        </w:rPr>
        <w:t>2</w:t>
      </w:r>
      <w:r w:rsidRPr="008D6BFF">
        <w:rPr>
          <w:b/>
        </w:rPr>
        <w:br/>
      </w:r>
      <w:r w:rsidRPr="001E3698">
        <w:t>Комментир</w:t>
      </w:r>
      <w:r>
        <w:t>ованный листинг программы для ПЭВМ</w:t>
      </w:r>
      <w:r w:rsidRPr="001E3698">
        <w:t xml:space="preserve"> на языке Си</w:t>
      </w:r>
    </w:p>
    <w:p w14:paraId="0F718110" w14:textId="77777777" w:rsidR="008D6BFF" w:rsidRPr="008D6BFF" w:rsidRDefault="008D6BFF" w:rsidP="008D6BFF">
      <w:pPr>
        <w:ind w:firstLine="7513"/>
        <w:jc w:val="center"/>
      </w:pPr>
    </w:p>
    <w:p w14:paraId="41F7F55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_CRT_SECURE_NO_WARNINGS</w:t>
      </w:r>
    </w:p>
    <w:p w14:paraId="608B066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0829A4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Windows.h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D657A5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conio.h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913790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B16F36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3A85C6C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HANDLE 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port;</w:t>
      </w:r>
      <w:proofErr w:type="gramEnd"/>
    </w:p>
    <w:p w14:paraId="3926EDC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DCB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port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257D857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FILE *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output_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B764F0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64C33BE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last_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char *str);</w:t>
      </w:r>
    </w:p>
    <w:p w14:paraId="30DDDDC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char command1(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A9181A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delete_the_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B28525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add_new_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4EAB50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encrypt_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message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B30CCC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decrypt_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message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A2DB1D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generate_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signature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0C1EA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check_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signature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A00EA8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sent_a_and_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14:paraId="3032DCB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int a);</w:t>
      </w:r>
    </w:p>
    <w:p w14:paraId="2A49585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char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get_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char *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success_msg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ACF5DA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char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calculate_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hash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049555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785AE95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2B7153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4B67C3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Pr="000E5453">
        <w:rPr>
          <w:rFonts w:ascii="Courier New" w:hAnsi="Courier New" w:cs="Courier New"/>
          <w:sz w:val="16"/>
          <w:szCs w:val="16"/>
        </w:rPr>
        <w:t>открыть</w:t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E5453">
        <w:rPr>
          <w:rFonts w:ascii="Courier New" w:hAnsi="Courier New" w:cs="Courier New"/>
          <w:sz w:val="16"/>
          <w:szCs w:val="16"/>
        </w:rPr>
        <w:t>порт</w:t>
      </w:r>
    </w:p>
    <w:p w14:paraId="77C8D0A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port = </w:t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CreateFileA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"COM4", GENERIC_READ | GENERIC_WRITE, NULL, 0, OPEN_EXISTING, FILE_ATTRIBUTE_NORMAL, NULL);</w:t>
      </w:r>
    </w:p>
    <w:p w14:paraId="6DFA769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if (port == INVALID_HANDLE_VALUE)</w:t>
      </w:r>
    </w:p>
    <w:p w14:paraId="3CA4F89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FE1A26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last_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"COM-port connection is failed.\n");</w:t>
      </w:r>
    </w:p>
    <w:p w14:paraId="2E212D2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49CF01A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57FF3A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else </w:t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"COM-port connection is established.\n");</w:t>
      </w:r>
    </w:p>
    <w:p w14:paraId="38B35B8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53CA5E2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Pr="000E5453">
        <w:rPr>
          <w:rFonts w:ascii="Courier New" w:hAnsi="Courier New" w:cs="Courier New"/>
          <w:sz w:val="16"/>
          <w:szCs w:val="16"/>
        </w:rPr>
        <w:t>установить</w:t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E5453">
        <w:rPr>
          <w:rFonts w:ascii="Courier New" w:hAnsi="Courier New" w:cs="Courier New"/>
          <w:sz w:val="16"/>
          <w:szCs w:val="16"/>
        </w:rPr>
        <w:t>параметры</w:t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com_port</w:t>
      </w:r>
      <w:proofErr w:type="spellEnd"/>
    </w:p>
    <w:p w14:paraId="158A9C1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port.DCBlength</w:t>
      </w:r>
      <w:proofErr w:type="spellEnd"/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com_port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91FDD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GetCommState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port, &amp;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com_port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 == 0)</w:t>
      </w:r>
    </w:p>
    <w:p w14:paraId="58C4B7E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last_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"COM-port state error.\n");</w:t>
      </w:r>
    </w:p>
    <w:p w14:paraId="0DD0616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port.BaudRate</w:t>
      </w:r>
      <w:proofErr w:type="spellEnd"/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CBR_1200;</w:t>
      </w:r>
    </w:p>
    <w:p w14:paraId="0E367A9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port.Parity</w:t>
      </w:r>
      <w:proofErr w:type="spellEnd"/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NOPARITY;</w:t>
      </w:r>
    </w:p>
    <w:p w14:paraId="5B0A1DE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port.ByteSize</w:t>
      </w:r>
      <w:proofErr w:type="spellEnd"/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8;</w:t>
      </w:r>
    </w:p>
    <w:p w14:paraId="2E2A8E2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port.StopBits</w:t>
      </w:r>
      <w:proofErr w:type="spellEnd"/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ONESTOPBIT;</w:t>
      </w:r>
    </w:p>
    <w:p w14:paraId="319C101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SetCommState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port, &amp;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com_port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 == 0)</w:t>
      </w:r>
    </w:p>
    <w:p w14:paraId="4B22E6E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last_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"COM-port state error.\n");</w:t>
      </w:r>
    </w:p>
    <w:p w14:paraId="14FFFE0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3BC07C6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начинаем взаимодействие с пользователем</w:t>
      </w:r>
    </w:p>
    <w:p w14:paraId="62704D0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command_number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;</w:t>
      </w:r>
    </w:p>
    <w:p w14:paraId="09491EA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>while (1)</w:t>
      </w:r>
    </w:p>
    <w:p w14:paraId="5529BD3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D4CCAE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command1(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612188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>switch (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command_number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F42D2F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1A55B1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>case 1:</w:t>
      </w:r>
    </w:p>
    <w:p w14:paraId="3FA3CAF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delete_the_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9ADF7C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7207DD1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>case 2:</w:t>
      </w:r>
    </w:p>
    <w:p w14:paraId="32B8C97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add_new_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615B07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391FEE6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>case 3:</w:t>
      </w:r>
    </w:p>
    <w:p w14:paraId="190A5E6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encrypt_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message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DD485F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1D24017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>case 4:</w:t>
      </w:r>
    </w:p>
    <w:p w14:paraId="0958F69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decrypt_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message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4F7E55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25259A6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>case 5:</w:t>
      </w:r>
    </w:p>
    <w:p w14:paraId="2EA09DC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generate_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signature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2D0F47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0540578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>case 6:</w:t>
      </w:r>
    </w:p>
    <w:p w14:paraId="106A69A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check_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signature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D64DBF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break;</w:t>
      </w:r>
      <w:proofErr w:type="gramEnd"/>
    </w:p>
    <w:p w14:paraId="0156EBC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E9FAD0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EBD8B7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589BE96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05730A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5BF31F2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delete_the_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key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8FF384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{</w:t>
      </w:r>
    </w:p>
    <w:p w14:paraId="121F6B4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узнать у пользователя, какой ключ он хочет удалить</w:t>
      </w:r>
    </w:p>
    <w:p w14:paraId="5A62D74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"Print A and P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of the key you want to delete (use space to separate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).\n");</w:t>
      </w:r>
    </w:p>
    <w:p w14:paraId="1CE8EAB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2E819CB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отправить МК значения а и р</w:t>
      </w:r>
    </w:p>
    <w:p w14:paraId="3D64F1D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sent_a_and_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49EA02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3472798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get_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"The key was successfully deleted.\n");</w:t>
      </w:r>
    </w:p>
    <w:p w14:paraId="26ACA12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}</w:t>
      </w:r>
    </w:p>
    <w:p w14:paraId="47AE699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</w:p>
    <w:p w14:paraId="0914E62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proofErr w:type="spellStart"/>
      <w:r w:rsidRPr="000E545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add_new_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key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)</w:t>
      </w:r>
    </w:p>
    <w:p w14:paraId="01CF018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{</w:t>
      </w:r>
    </w:p>
    <w:p w14:paraId="7D7B305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узнать у пользователя а, р, х</w:t>
      </w:r>
    </w:p>
    <w:p w14:paraId="79FAB40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"Print A, P and X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of new key (use space to separate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).\n");</w:t>
      </w:r>
    </w:p>
    <w:p w14:paraId="21D95E7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2B09C0B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отправить параметры МК</w:t>
      </w:r>
    </w:p>
    <w:p w14:paraId="3032086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sent_a_and_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);</w:t>
      </w:r>
    </w:p>
    <w:p w14:paraId="0A789FC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x;</w:t>
      </w:r>
      <w:proofErr w:type="gramEnd"/>
    </w:p>
    <w:p w14:paraId="50953DC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"%d", &amp;x);</w:t>
      </w:r>
    </w:p>
    <w:p w14:paraId="0870AC0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sent_int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(x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584581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21354CF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Pr="000E5453">
        <w:rPr>
          <w:rFonts w:ascii="Courier New" w:hAnsi="Courier New" w:cs="Courier New"/>
          <w:sz w:val="16"/>
          <w:szCs w:val="16"/>
        </w:rPr>
        <w:t>получить</w:t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E5453">
        <w:rPr>
          <w:rFonts w:ascii="Courier New" w:hAnsi="Courier New" w:cs="Courier New"/>
          <w:sz w:val="16"/>
          <w:szCs w:val="16"/>
        </w:rPr>
        <w:t>подтверждение</w:t>
      </w:r>
    </w:p>
    <w:p w14:paraId="14D77AC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get_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"New key was added successfully.\n");</w:t>
      </w:r>
    </w:p>
    <w:p w14:paraId="298ECBB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}</w:t>
      </w:r>
    </w:p>
    <w:p w14:paraId="662ACD2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</w:p>
    <w:p w14:paraId="130D338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proofErr w:type="spellStart"/>
      <w:r w:rsidRPr="000E545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encrypt_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message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)</w:t>
      </w:r>
    </w:p>
    <w:p w14:paraId="7C7F6EA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{</w:t>
      </w:r>
    </w:p>
    <w:p w14:paraId="3FC4F2F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узнать у пользователя файл с сообщением</w:t>
      </w:r>
    </w:p>
    <w:p w14:paraId="01AA59D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"Print the input file name.\n");</w:t>
      </w:r>
    </w:p>
    <w:p w14:paraId="7F45014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char *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name;</w:t>
      </w:r>
      <w:proofErr w:type="gramEnd"/>
    </w:p>
    <w:p w14:paraId="154E731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"%s", &amp;name);</w:t>
      </w:r>
    </w:p>
    <w:p w14:paraId="7DA1C8D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name, "r");</w:t>
      </w:r>
    </w:p>
    <w:p w14:paraId="42A3B72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узнать у пользователя имя файла, куда записать зашифрованное сообщение</w:t>
      </w:r>
    </w:p>
    <w:p w14:paraId="1DB535B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"Print the crypt file name (the encrypted message would be written in there.\n");</w:t>
      </w:r>
    </w:p>
    <w:p w14:paraId="4BDBA22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"%s", &amp;name);</w:t>
      </w:r>
    </w:p>
    <w:p w14:paraId="43E95E4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output_msg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name, "w");</w:t>
      </w:r>
    </w:p>
    <w:p w14:paraId="6AD1CF8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узнать у пользователя параметры а и р, и отправить МК</w:t>
      </w:r>
    </w:p>
    <w:p w14:paraId="0E129DA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"Print A and P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of encryption key (use space to separate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).\n");</w:t>
      </w:r>
    </w:p>
    <w:p w14:paraId="7B36A0A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sent_a_and_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);</w:t>
      </w:r>
    </w:p>
    <w:p w14:paraId="79BEEF9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</w:p>
    <w:p w14:paraId="2CFAD05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посчитать длину сообщения и отправить МК</w:t>
      </w:r>
      <w:r w:rsidRPr="000E5453">
        <w:rPr>
          <w:rFonts w:ascii="Courier New" w:hAnsi="Courier New" w:cs="Courier New"/>
          <w:sz w:val="16"/>
          <w:szCs w:val="16"/>
        </w:rPr>
        <w:tab/>
      </w:r>
    </w:p>
    <w:p w14:paraId="2D1895D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length;</w:t>
      </w:r>
      <w:proofErr w:type="gramEnd"/>
    </w:p>
    <w:p w14:paraId="233A38D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fseek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, 0, SEEK_END);</w:t>
      </w:r>
    </w:p>
    <w:p w14:paraId="0BA29B9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length =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ftell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7837DEB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fseek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, 0, SEEK_SET);</w:t>
      </w:r>
    </w:p>
    <w:p w14:paraId="12693F0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sent_int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(length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AA28EF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795424E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Pr="000E5453">
        <w:rPr>
          <w:rFonts w:ascii="Courier New" w:hAnsi="Courier New" w:cs="Courier New"/>
          <w:sz w:val="16"/>
          <w:szCs w:val="16"/>
        </w:rPr>
        <w:t>получить</w:t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E5453">
        <w:rPr>
          <w:rFonts w:ascii="Courier New" w:hAnsi="Courier New" w:cs="Courier New"/>
          <w:sz w:val="16"/>
          <w:szCs w:val="16"/>
        </w:rPr>
        <w:t>подтверждение</w:t>
      </w:r>
    </w:p>
    <w:p w14:paraId="2C19679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get_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"The key was founded. MC is waiting for the message.\n") &gt; 1)</w:t>
      </w:r>
    </w:p>
    <w:p w14:paraId="65A827C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;</w:t>
      </w:r>
    </w:p>
    <w:p w14:paraId="7F0AFD4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 xml:space="preserve">// получить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a^y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и сообщить его пользователю</w:t>
      </w:r>
    </w:p>
    <w:p w14:paraId="63A3233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char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a_pow_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048A1AF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ReadFile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port, &amp;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, 1, NULL, NULL); </w:t>
      </w:r>
    </w:p>
    <w:p w14:paraId="413A565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"A^Y = %d.\n",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60F402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421D6F1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отправить сообщение</w:t>
      </w:r>
    </w:p>
    <w:p w14:paraId="7E3A908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i; </w:t>
      </w:r>
    </w:p>
    <w:p w14:paraId="27C865F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;</w:t>
      </w:r>
    </w:p>
    <w:p w14:paraId="4DFC683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>for (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&lt; length;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67368AE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{</w:t>
      </w:r>
    </w:p>
    <w:p w14:paraId="327C7F7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</w:rPr>
        <w:tab/>
        <w:t xml:space="preserve">// считать байт шифруемого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соощения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, отправить его МК</w:t>
      </w:r>
    </w:p>
    <w:p w14:paraId="6D33ACA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buffer =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fgetc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272B4F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WriteFile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35955A2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</w:rPr>
        <w:t>Sleep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10);</w:t>
      </w:r>
    </w:p>
    <w:p w14:paraId="3DB0255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</w:rPr>
        <w:tab/>
        <w:t xml:space="preserve">// считать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присланый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МК байт, записать в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output_msg</w:t>
      </w:r>
      <w:proofErr w:type="spellEnd"/>
    </w:p>
    <w:p w14:paraId="29965E8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ReadFile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08B4BFD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fputc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buffer,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output_msg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930D62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19371D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083851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2094EB5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decrypt_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message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C14575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{</w:t>
      </w:r>
    </w:p>
    <w:p w14:paraId="036826D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узнать у пользователя файл с зашифрованным сообщением</w:t>
      </w:r>
    </w:p>
    <w:p w14:paraId="4DA71A6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"Print the input file name.\n");</w:t>
      </w:r>
    </w:p>
    <w:p w14:paraId="1EADA3A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char *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name;</w:t>
      </w:r>
      <w:proofErr w:type="gramEnd"/>
    </w:p>
    <w:p w14:paraId="066BE39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"%s", &amp;name);</w:t>
      </w:r>
    </w:p>
    <w:p w14:paraId="7406A18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name, "r");</w:t>
      </w:r>
    </w:p>
    <w:p w14:paraId="3D6F55B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узнать у пользователя имя файла, куда записать расшифрованное сообщение</w:t>
      </w:r>
    </w:p>
    <w:p w14:paraId="7338249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"Print the decrypt file name (the decrypted message would be written in there.\n");</w:t>
      </w:r>
    </w:p>
    <w:p w14:paraId="4BE1CB1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"%s", &amp;name);</w:t>
      </w:r>
    </w:p>
    <w:p w14:paraId="303A125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output_msg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name, "w");</w:t>
      </w:r>
    </w:p>
    <w:p w14:paraId="3EDE88A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7A2CF12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 xml:space="preserve">// узнать у пользователя а, р,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a^y</w:t>
      </w:r>
      <w:proofErr w:type="spellEnd"/>
    </w:p>
    <w:p w14:paraId="292BCBB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"Print A, P and A^Y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of new key (use space to separate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).\n");</w:t>
      </w:r>
    </w:p>
    <w:p w14:paraId="1032286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отправить параметры МК</w:t>
      </w:r>
    </w:p>
    <w:p w14:paraId="6F45E9B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sent_a_and_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);</w:t>
      </w:r>
    </w:p>
    <w:p w14:paraId="6823DE9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a_pow_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431ED08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"%d", &amp;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3268B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sent_int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a_pow_y</w:t>
      </w:r>
      <w:proofErr w:type="spellEnd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8E80B9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7912B61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посчитать длину сообщения и отправить МК</w:t>
      </w:r>
      <w:r w:rsidRPr="000E5453">
        <w:rPr>
          <w:rFonts w:ascii="Courier New" w:hAnsi="Courier New" w:cs="Courier New"/>
          <w:sz w:val="16"/>
          <w:szCs w:val="16"/>
        </w:rPr>
        <w:tab/>
      </w:r>
    </w:p>
    <w:p w14:paraId="5DE1715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length;</w:t>
      </w:r>
      <w:proofErr w:type="gramEnd"/>
    </w:p>
    <w:p w14:paraId="2CC60BB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fseek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, 0, SEEK_END);</w:t>
      </w:r>
    </w:p>
    <w:p w14:paraId="44BC680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length = 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ftell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0AEF1096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fseek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, 0, SEEK_SET);</w:t>
      </w:r>
    </w:p>
    <w:p w14:paraId="105C07A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sent_int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(length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59DB41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7E12687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Pr="000E5453">
        <w:rPr>
          <w:rFonts w:ascii="Courier New" w:hAnsi="Courier New" w:cs="Courier New"/>
          <w:sz w:val="16"/>
          <w:szCs w:val="16"/>
        </w:rPr>
        <w:t>получить</w:t>
      </w:r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E5453">
        <w:rPr>
          <w:rFonts w:ascii="Courier New" w:hAnsi="Courier New" w:cs="Courier New"/>
          <w:sz w:val="16"/>
          <w:szCs w:val="16"/>
        </w:rPr>
        <w:t>подтверждение</w:t>
      </w:r>
    </w:p>
    <w:p w14:paraId="233F5B9A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0E5453">
        <w:rPr>
          <w:rFonts w:ascii="Courier New" w:hAnsi="Courier New" w:cs="Courier New"/>
          <w:sz w:val="16"/>
          <w:szCs w:val="16"/>
          <w:lang w:val="en-US"/>
        </w:rPr>
        <w:t>get_</w:t>
      </w:r>
      <w:proofErr w:type="gramStart"/>
      <w:r w:rsidRPr="000E5453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0E545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  <w:lang w:val="en-US"/>
        </w:rPr>
        <w:t xml:space="preserve">"The key was founded. </w:t>
      </w:r>
      <w:r w:rsidRPr="00495EEE">
        <w:rPr>
          <w:rFonts w:ascii="Courier New" w:hAnsi="Courier New" w:cs="Courier New"/>
          <w:sz w:val="16"/>
          <w:szCs w:val="16"/>
          <w:lang w:val="en-US"/>
        </w:rPr>
        <w:t>MC is waiting for the message.\n") &gt; 1)</w:t>
      </w:r>
    </w:p>
    <w:p w14:paraId="50A9F4D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;</w:t>
      </w:r>
    </w:p>
    <w:p w14:paraId="2322CA6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</w:p>
    <w:p w14:paraId="08BB934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отправить сообщение</w:t>
      </w:r>
    </w:p>
    <w:p w14:paraId="1F0DFE0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i;</w:t>
      </w:r>
    </w:p>
    <w:p w14:paraId="76D760AE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char 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buffer;</w:t>
      </w:r>
      <w:proofErr w:type="gramEnd"/>
    </w:p>
    <w:p w14:paraId="3FA4E301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 &lt; length;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33A5778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{</w:t>
      </w:r>
    </w:p>
    <w:p w14:paraId="6DE6570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</w:rPr>
        <w:tab/>
        <w:t xml:space="preserve">// считать байт зашифрованного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соощения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, отправить его МК</w:t>
      </w:r>
    </w:p>
    <w:p w14:paraId="38A63044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</w:rPr>
        <w:tab/>
      </w:r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buffer =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fgetc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A967080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WriteFile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5866C97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</w:rPr>
        <w:t>Sleep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10);</w:t>
      </w:r>
    </w:p>
    <w:p w14:paraId="7A4CF5A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</w:rPr>
        <w:tab/>
        <w:t xml:space="preserve">// считать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присланый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МК байт, записать в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output_msg</w:t>
      </w:r>
      <w:proofErr w:type="spellEnd"/>
    </w:p>
    <w:p w14:paraId="75793D24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ReadFile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472B8BE2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fputc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buffer,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output_msg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CA2360A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6000EC7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B43A68E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1D59939E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generate_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signature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080DBF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{</w:t>
      </w:r>
    </w:p>
    <w:p w14:paraId="3A830B63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узнать у пользователя, по какому ключу он хочет вычислить подпись</w:t>
      </w:r>
    </w:p>
    <w:p w14:paraId="5058B672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"Print A and P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 of the key you want to generate a signature (use space to separate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).\n");</w:t>
      </w:r>
    </w:p>
    <w:p w14:paraId="765C195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sent_a_and_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);</w:t>
      </w:r>
    </w:p>
    <w:p w14:paraId="46441377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</w:p>
    <w:p w14:paraId="3CAB8A6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 xml:space="preserve">// узнать у пользователя, 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по какому сообщению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 xml:space="preserve"> он хочет вычислить подпись</w:t>
      </w:r>
    </w:p>
    <w:p w14:paraId="1BE89663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"Print the input file name.\n");</w:t>
      </w:r>
    </w:p>
    <w:p w14:paraId="44DE2410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>char *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name;</w:t>
      </w:r>
      <w:proofErr w:type="gramEnd"/>
    </w:p>
    <w:p w14:paraId="191A5A53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"%s", &amp;name);</w:t>
      </w:r>
    </w:p>
    <w:p w14:paraId="2307D3D5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name, "r");</w:t>
      </w:r>
    </w:p>
    <w:p w14:paraId="7E565643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513837E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отправить а и р, вычислить хэш сообщения и отправить его</w:t>
      </w:r>
    </w:p>
    <w:p w14:paraId="74C5AAF3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char hash =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calculate_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hash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E3C2D27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WriteFile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port, &amp;hash, 1, NULL, NULL);</w:t>
      </w:r>
    </w:p>
    <w:p w14:paraId="459D1B31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Sleep(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10);</w:t>
      </w:r>
    </w:p>
    <w:p w14:paraId="37290177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3B2A03D4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Pr="000E5453">
        <w:rPr>
          <w:rFonts w:ascii="Courier New" w:hAnsi="Courier New" w:cs="Courier New"/>
          <w:sz w:val="16"/>
          <w:szCs w:val="16"/>
        </w:rPr>
        <w:t>получить</w:t>
      </w:r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E5453">
        <w:rPr>
          <w:rFonts w:ascii="Courier New" w:hAnsi="Courier New" w:cs="Courier New"/>
          <w:sz w:val="16"/>
          <w:szCs w:val="16"/>
        </w:rPr>
        <w:t>подтверждение</w:t>
      </w:r>
    </w:p>
    <w:p w14:paraId="55E1AE70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get_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"The signature was generated successfully.\n") &gt; 1)</w:t>
      </w:r>
    </w:p>
    <w:p w14:paraId="4DEDD108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return;</w:t>
      </w:r>
      <w:proofErr w:type="gramEnd"/>
    </w:p>
    <w:p w14:paraId="377911A6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Pr="000E5453">
        <w:rPr>
          <w:rFonts w:ascii="Courier New" w:hAnsi="Courier New" w:cs="Courier New"/>
          <w:sz w:val="16"/>
          <w:szCs w:val="16"/>
        </w:rPr>
        <w:t>получить</w:t>
      </w:r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E5453">
        <w:rPr>
          <w:rFonts w:ascii="Courier New" w:hAnsi="Courier New" w:cs="Courier New"/>
          <w:sz w:val="16"/>
          <w:szCs w:val="16"/>
        </w:rPr>
        <w:t>подписи</w:t>
      </w:r>
    </w:p>
    <w:p w14:paraId="3AA6DCCE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int s1, 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s2;</w:t>
      </w:r>
      <w:proofErr w:type="gramEnd"/>
    </w:p>
    <w:p w14:paraId="2E7199F6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buffer;</w:t>
      </w:r>
      <w:proofErr w:type="gramEnd"/>
    </w:p>
    <w:p w14:paraId="572C4503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ReadFile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58606B57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s1 = 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buffer;</w:t>
      </w:r>
      <w:proofErr w:type="gramEnd"/>
    </w:p>
    <w:p w14:paraId="0602CDFD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s1 &lt;&lt;= 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8;</w:t>
      </w:r>
      <w:proofErr w:type="gramEnd"/>
    </w:p>
    <w:p w14:paraId="34A50D2C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ReadFile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3AF7158B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s1 += 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buffer;</w:t>
      </w:r>
      <w:proofErr w:type="gramEnd"/>
    </w:p>
    <w:p w14:paraId="3402570E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ReadFile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58D27A98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s2 = 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buffer;</w:t>
      </w:r>
      <w:proofErr w:type="gramEnd"/>
    </w:p>
    <w:p w14:paraId="1DB5F023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s2 &lt;&lt;= 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8;</w:t>
      </w:r>
      <w:proofErr w:type="gramEnd"/>
    </w:p>
    <w:p w14:paraId="67CA3D2A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ReadFile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549954EA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  <w:t xml:space="preserve">s2 += </w:t>
      </w:r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buffer;</w:t>
      </w:r>
      <w:proofErr w:type="gramEnd"/>
    </w:p>
    <w:p w14:paraId="195B7AFD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>"The signatures: s1 = %d; s2 = %d.\n", s1, s2);</w:t>
      </w:r>
    </w:p>
    <w:p w14:paraId="6589F78D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}</w:t>
      </w:r>
    </w:p>
    <w:p w14:paraId="78EACC8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</w:p>
    <w:p w14:paraId="62B5AEA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proofErr w:type="spellStart"/>
      <w:r w:rsidRPr="000E545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check_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signature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)</w:t>
      </w:r>
    </w:p>
    <w:p w14:paraId="6EFB66C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{</w:t>
      </w:r>
    </w:p>
    <w:p w14:paraId="3DA3067C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узнать у пользователя, по какому ключу он хочет вычислить подпись</w:t>
      </w:r>
    </w:p>
    <w:p w14:paraId="323C9864" w14:textId="77777777" w:rsidR="000E5453" w:rsidRPr="00495EEE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EEE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"Print A and P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 xml:space="preserve"> of the key you want to check the signature (use space to separate </w:t>
      </w:r>
      <w:proofErr w:type="spellStart"/>
      <w:r w:rsidRPr="00495EEE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495EEE">
        <w:rPr>
          <w:rFonts w:ascii="Courier New" w:hAnsi="Courier New" w:cs="Courier New"/>
          <w:sz w:val="16"/>
          <w:szCs w:val="16"/>
          <w:lang w:val="en-US"/>
        </w:rPr>
        <w:t>).\n");</w:t>
      </w:r>
    </w:p>
    <w:p w14:paraId="59AF09E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495EE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sent_a_and_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);</w:t>
      </w:r>
    </w:p>
    <w:p w14:paraId="2B1B80A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</w:p>
    <w:p w14:paraId="5923D7D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 xml:space="preserve">// узнать у пользователя, 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по какому сообщению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 xml:space="preserve"> он хочет вычислить подпись</w:t>
      </w:r>
    </w:p>
    <w:p w14:paraId="4F1D3EE2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"Print the input file name.\n");</w:t>
      </w:r>
    </w:p>
    <w:p w14:paraId="300238C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>char *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name;</w:t>
      </w:r>
      <w:proofErr w:type="gramEnd"/>
    </w:p>
    <w:p w14:paraId="6048C125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"%s", &amp;name);</w:t>
      </w:r>
    </w:p>
    <w:p w14:paraId="622691A4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name, "r");</w:t>
      </w:r>
    </w:p>
    <w:p w14:paraId="7CAE1B5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3E5ACAF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отправить а и р, вычислить хэш сообщения и отправить его</w:t>
      </w:r>
    </w:p>
    <w:p w14:paraId="3C2A40B9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char hash =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calculate_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hash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C01D9DD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WriteFile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port, &amp;hash, 1, NULL, NULL);</w:t>
      </w:r>
    </w:p>
    <w:p w14:paraId="2E0FD94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</w:rPr>
        <w:t>Sleep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10);</w:t>
      </w:r>
    </w:p>
    <w:p w14:paraId="310EC15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</w:p>
    <w:p w14:paraId="1E1C3D4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узнать у пользователя подписи для проверки</w:t>
      </w:r>
    </w:p>
    <w:p w14:paraId="3C67FE13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"Print signatures S1 and S2 to check (use space to separate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parameteres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).\n");</w:t>
      </w:r>
    </w:p>
    <w:p w14:paraId="7C8AEF99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sent_a_and_</w:t>
      </w:r>
      <w:proofErr w:type="gramStart"/>
      <w:r w:rsidRPr="000E5453">
        <w:rPr>
          <w:rFonts w:ascii="Courier New" w:hAnsi="Courier New" w:cs="Courier New"/>
          <w:sz w:val="16"/>
          <w:szCs w:val="16"/>
        </w:rPr>
        <w:t>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 xml:space="preserve">); </w:t>
      </w:r>
    </w:p>
    <w:p w14:paraId="7916B27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</w:p>
    <w:p w14:paraId="76C9A964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получить подтверждение</w:t>
      </w:r>
    </w:p>
    <w:p w14:paraId="31744EA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char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buffer;</w:t>
      </w:r>
      <w:proofErr w:type="gramEnd"/>
    </w:p>
    <w:p w14:paraId="55FA10BE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ReadFile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75612C13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>if (buffer == 1)</w:t>
      </w:r>
    </w:p>
    <w:p w14:paraId="2BE4DA0D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"The signatures are correct.\n");</w:t>
      </w:r>
    </w:p>
    <w:p w14:paraId="058DF60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>else if (buffer == 0x0F)</w:t>
      </w:r>
    </w:p>
    <w:p w14:paraId="3223FABB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"The signatures are not correct.\n");</w:t>
      </w:r>
    </w:p>
    <w:p w14:paraId="29569467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987FD4B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("Error.\n"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10D2A31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118950F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471B32A5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sent_a_and_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p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972C7BE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365C221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Pr="000E5453">
        <w:rPr>
          <w:rFonts w:ascii="Courier New" w:hAnsi="Courier New" w:cs="Courier New"/>
          <w:sz w:val="16"/>
          <w:szCs w:val="16"/>
        </w:rPr>
        <w:t>отправить</w:t>
      </w: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E5453">
        <w:rPr>
          <w:rFonts w:ascii="Courier New" w:hAnsi="Courier New" w:cs="Courier New"/>
          <w:sz w:val="16"/>
          <w:szCs w:val="16"/>
        </w:rPr>
        <w:t>а</w:t>
      </w:r>
    </w:p>
    <w:p w14:paraId="31D53A7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a;</w:t>
      </w:r>
      <w:proofErr w:type="gramEnd"/>
    </w:p>
    <w:p w14:paraId="5C2FBB58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"%d", &amp;a);</w:t>
      </w:r>
    </w:p>
    <w:p w14:paraId="2E3304F3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sent_int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(a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65199EB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338ABCB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отправить р</w:t>
      </w:r>
    </w:p>
    <w:p w14:paraId="6C75909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"%d", &amp;a);</w:t>
      </w:r>
    </w:p>
    <w:p w14:paraId="7537E257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sent_int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(a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BF3118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6F42D81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5082700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sent_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int a)</w:t>
      </w:r>
    </w:p>
    <w:p w14:paraId="37107EEE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EE247C1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char buffer = a &gt;&gt;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8;</w:t>
      </w:r>
      <w:proofErr w:type="gramEnd"/>
    </w:p>
    <w:p w14:paraId="19E7820B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WriteFile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6174AC0C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Sleep(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10);</w:t>
      </w:r>
    </w:p>
    <w:p w14:paraId="53F9303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buffer =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a;</w:t>
      </w:r>
      <w:proofErr w:type="gramEnd"/>
    </w:p>
    <w:p w14:paraId="19BB5805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WriteFile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432C6779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Sleep(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10);</w:t>
      </w:r>
    </w:p>
    <w:p w14:paraId="198A5484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AD9115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247AF1BA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char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get_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confirmation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char *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success_msg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B982C3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7E3E915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Pr="000E5453">
        <w:rPr>
          <w:rFonts w:ascii="Courier New" w:hAnsi="Courier New" w:cs="Courier New"/>
          <w:sz w:val="16"/>
          <w:szCs w:val="16"/>
        </w:rPr>
        <w:t>получить</w:t>
      </w: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E5453">
        <w:rPr>
          <w:rFonts w:ascii="Courier New" w:hAnsi="Courier New" w:cs="Courier New"/>
          <w:sz w:val="16"/>
          <w:szCs w:val="16"/>
        </w:rPr>
        <w:t>подтверждение</w:t>
      </w:r>
    </w:p>
    <w:p w14:paraId="3D719495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buffer;</w:t>
      </w:r>
      <w:proofErr w:type="gramEnd"/>
    </w:p>
    <w:p w14:paraId="495DFCAF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ReadFile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port, &amp;buffer, 1, NULL, NULL);</w:t>
      </w:r>
    </w:p>
    <w:p w14:paraId="35B3964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4598C6F5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вывести пользователю результат</w:t>
      </w:r>
    </w:p>
    <w:p w14:paraId="11158271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if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== 1)</w:t>
      </w:r>
    </w:p>
    <w:p w14:paraId="0139EFF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success_msg</w:t>
      </w:r>
      <w:proofErr w:type="spellEnd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6B67739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41087F8E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("Error.\n"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E12324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buffer;</w:t>
      </w:r>
      <w:proofErr w:type="gramEnd"/>
    </w:p>
    <w:p w14:paraId="1B1ECAAC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751E10F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6B33B53E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last_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char *str)</w:t>
      </w:r>
    </w:p>
    <w:p w14:paraId="39BCFF97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2A60545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(str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624F17F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>_</w:t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getch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2516F4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926BDF9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0E52E8BB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char command1()</w:t>
      </w:r>
    </w:p>
    <w:p w14:paraId="1DB6F74C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F39DC47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"Choose the command:\n\</w:t>
      </w:r>
    </w:p>
    <w:p w14:paraId="39C45614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1 - delete the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key;\n\</w:t>
      </w:r>
      <w:proofErr w:type="gramEnd"/>
    </w:p>
    <w:p w14:paraId="3C26FF47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2 - add new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key;\n\</w:t>
      </w:r>
      <w:proofErr w:type="gramEnd"/>
    </w:p>
    <w:p w14:paraId="3F1C219B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3 - encrypt the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message;\n\</w:t>
      </w:r>
      <w:proofErr w:type="gramEnd"/>
    </w:p>
    <w:p w14:paraId="354216D8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4 - decrypt the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message;\n\</w:t>
      </w:r>
      <w:proofErr w:type="gramEnd"/>
    </w:p>
    <w:p w14:paraId="437326A6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5 - generate the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signature;\n\</w:t>
      </w:r>
      <w:proofErr w:type="gramEnd"/>
    </w:p>
    <w:p w14:paraId="339E8167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  <w:t>6 - check the signature.\n"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2D710C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char c, </w:t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6FAA88C3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"%c", &amp;c);</w:t>
      </w:r>
    </w:p>
    <w:p w14:paraId="7C4D9A1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считываем \n</w:t>
      </w:r>
    </w:p>
    <w:p w14:paraId="481CA0D8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E5453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(</w:t>
      </w:r>
      <w:proofErr w:type="gramEnd"/>
      <w:r w:rsidRPr="000E5453">
        <w:rPr>
          <w:rFonts w:ascii="Courier New" w:hAnsi="Courier New" w:cs="Courier New"/>
          <w:sz w:val="16"/>
          <w:szCs w:val="16"/>
        </w:rPr>
        <w:t>"%c", &amp;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);</w:t>
      </w:r>
    </w:p>
    <w:p w14:paraId="0D53658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>c -= '0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';</w:t>
      </w:r>
      <w:proofErr w:type="gramEnd"/>
    </w:p>
    <w:p w14:paraId="5369899C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WriteFile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port, &amp;c, 1, NULL, NULL);</w:t>
      </w:r>
    </w:p>
    <w:p w14:paraId="12D102A9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Sleep(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10);</w:t>
      </w:r>
    </w:p>
    <w:p w14:paraId="775FD0D4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c;</w:t>
      </w:r>
      <w:proofErr w:type="gramEnd"/>
    </w:p>
    <w:p w14:paraId="31DB4123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35EB9C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2408D304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char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calculate_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hash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194193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{</w:t>
      </w:r>
    </w:p>
    <w:p w14:paraId="299942BB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// посчитать длину сообщения</w:t>
      </w:r>
      <w:r w:rsidRPr="000E5453">
        <w:rPr>
          <w:rFonts w:ascii="Courier New" w:hAnsi="Courier New" w:cs="Courier New"/>
          <w:sz w:val="16"/>
          <w:szCs w:val="16"/>
        </w:rPr>
        <w:tab/>
      </w:r>
    </w:p>
    <w:p w14:paraId="77A1C64A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;</w:t>
      </w:r>
    </w:p>
    <w:p w14:paraId="1440FFBB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fseek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, 0, SEEK_END);</w:t>
      </w:r>
    </w:p>
    <w:p w14:paraId="1C9F67F3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length =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ftell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2A63A5E7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fseek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E0DDC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, 0, SEEK_SET);</w:t>
      </w:r>
    </w:p>
    <w:p w14:paraId="4BE0537A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</w:p>
    <w:p w14:paraId="77EF50E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0E5453">
        <w:rPr>
          <w:rFonts w:ascii="Courier New" w:hAnsi="Courier New" w:cs="Courier New"/>
          <w:sz w:val="16"/>
          <w:szCs w:val="16"/>
        </w:rPr>
        <w:t>// высчитать хэш и вернуть его</w:t>
      </w:r>
    </w:p>
    <w:p w14:paraId="32FE8E3F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hash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= 0;</w:t>
      </w:r>
    </w:p>
    <w:p w14:paraId="6AA3DDE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for (int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 xml:space="preserve"> &lt; length;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2B83D628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BBB9910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hash &lt;&lt;= </w:t>
      </w:r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66EC0787" w14:textId="77777777" w:rsidR="000E5453" w:rsidRPr="00BE0DDC" w:rsidRDefault="000E5453" w:rsidP="000E5453">
      <w:pPr>
        <w:rPr>
          <w:rFonts w:ascii="Courier New" w:hAnsi="Courier New" w:cs="Courier New"/>
          <w:sz w:val="16"/>
          <w:szCs w:val="16"/>
          <w:lang w:val="en-US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  <w:t xml:space="preserve">buffer = 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fgetc</w:t>
      </w:r>
      <w:proofErr w:type="spellEnd"/>
      <w:r w:rsidRPr="00BE0DD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E0DDC">
        <w:rPr>
          <w:rFonts w:ascii="Courier New" w:hAnsi="Courier New" w:cs="Courier New"/>
          <w:sz w:val="16"/>
          <w:szCs w:val="16"/>
          <w:lang w:val="en-US"/>
        </w:rPr>
        <w:t>input_msg</w:t>
      </w:r>
      <w:proofErr w:type="spellEnd"/>
      <w:proofErr w:type="gramStart"/>
      <w:r w:rsidRPr="00BE0DD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7E9A4AE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r w:rsidRPr="00BE0DD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hash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;</w:t>
      </w:r>
    </w:p>
    <w:p w14:paraId="295F6A80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  <w:t>}</w:t>
      </w:r>
    </w:p>
    <w:p w14:paraId="4C856852" w14:textId="77777777" w:rsidR="000E5453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ab/>
      </w:r>
      <w:proofErr w:type="spellStart"/>
      <w:r w:rsidRPr="000E5453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5453">
        <w:rPr>
          <w:rFonts w:ascii="Courier New" w:hAnsi="Courier New" w:cs="Courier New"/>
          <w:sz w:val="16"/>
          <w:szCs w:val="16"/>
        </w:rPr>
        <w:t>hash</w:t>
      </w:r>
      <w:proofErr w:type="spellEnd"/>
      <w:r w:rsidRPr="000E5453">
        <w:rPr>
          <w:rFonts w:ascii="Courier New" w:hAnsi="Courier New" w:cs="Courier New"/>
          <w:sz w:val="16"/>
          <w:szCs w:val="16"/>
        </w:rPr>
        <w:t>;</w:t>
      </w:r>
    </w:p>
    <w:p w14:paraId="10710E6B" w14:textId="34FFF7FE" w:rsidR="009568D8" w:rsidRPr="000E5453" w:rsidRDefault="000E5453" w:rsidP="000E5453">
      <w:pPr>
        <w:rPr>
          <w:rFonts w:ascii="Courier New" w:hAnsi="Courier New" w:cs="Courier New"/>
          <w:sz w:val="16"/>
          <w:szCs w:val="16"/>
        </w:rPr>
      </w:pPr>
      <w:r w:rsidRPr="000E5453">
        <w:rPr>
          <w:rFonts w:ascii="Courier New" w:hAnsi="Courier New" w:cs="Courier New"/>
          <w:sz w:val="16"/>
          <w:szCs w:val="16"/>
        </w:rPr>
        <w:t>}</w:t>
      </w:r>
    </w:p>
    <w:sectPr w:rsidR="009568D8" w:rsidRPr="000E5453" w:rsidSect="00072CC6">
      <w:footerReference w:type="default" r:id="rId17"/>
      <w:pgSz w:w="11906" w:h="16838"/>
      <w:pgMar w:top="1134" w:right="850" w:bottom="0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0FE3" w14:textId="77777777" w:rsidR="00C13820" w:rsidRDefault="00C13820" w:rsidP="00207AD6">
      <w:r>
        <w:separator/>
      </w:r>
    </w:p>
  </w:endnote>
  <w:endnote w:type="continuationSeparator" w:id="0">
    <w:p w14:paraId="0F09C795" w14:textId="77777777" w:rsidR="00C13820" w:rsidRDefault="00C13820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EndPr/>
    <w:sdtContent>
      <w:p w14:paraId="69B6C8AA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BF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A1E4" w14:textId="77777777" w:rsidR="00C13820" w:rsidRDefault="00C13820" w:rsidP="00207AD6">
      <w:r>
        <w:separator/>
      </w:r>
    </w:p>
  </w:footnote>
  <w:footnote w:type="continuationSeparator" w:id="0">
    <w:p w14:paraId="46E35940" w14:textId="77777777" w:rsidR="00C13820" w:rsidRDefault="00C13820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401B55"/>
    <w:multiLevelType w:val="hybridMultilevel"/>
    <w:tmpl w:val="7C961BD8"/>
    <w:lvl w:ilvl="0" w:tplc="BB7E4E04">
      <w:start w:val="1"/>
      <w:numFmt w:val="decimal"/>
      <w:pStyle w:val="1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52"/>
    <w:rsid w:val="00031BFA"/>
    <w:rsid w:val="00043836"/>
    <w:rsid w:val="00072CC6"/>
    <w:rsid w:val="0009176C"/>
    <w:rsid w:val="000B2179"/>
    <w:rsid w:val="000E5453"/>
    <w:rsid w:val="000F1BA4"/>
    <w:rsid w:val="00115492"/>
    <w:rsid w:val="00160B89"/>
    <w:rsid w:val="001B798E"/>
    <w:rsid w:val="001C610F"/>
    <w:rsid w:val="001F7D11"/>
    <w:rsid w:val="00207AD6"/>
    <w:rsid w:val="0021529A"/>
    <w:rsid w:val="0023569F"/>
    <w:rsid w:val="002A04B1"/>
    <w:rsid w:val="002B5490"/>
    <w:rsid w:val="002E77B0"/>
    <w:rsid w:val="003504EB"/>
    <w:rsid w:val="00370274"/>
    <w:rsid w:val="003851F7"/>
    <w:rsid w:val="00390A32"/>
    <w:rsid w:val="003B227C"/>
    <w:rsid w:val="003F189A"/>
    <w:rsid w:val="003F4C84"/>
    <w:rsid w:val="00405DAB"/>
    <w:rsid w:val="00420B93"/>
    <w:rsid w:val="00422E93"/>
    <w:rsid w:val="004255EA"/>
    <w:rsid w:val="00491203"/>
    <w:rsid w:val="00495EEE"/>
    <w:rsid w:val="00496ECD"/>
    <w:rsid w:val="004E2AB1"/>
    <w:rsid w:val="0052314C"/>
    <w:rsid w:val="00532A14"/>
    <w:rsid w:val="00556052"/>
    <w:rsid w:val="005572F8"/>
    <w:rsid w:val="0056150C"/>
    <w:rsid w:val="00561738"/>
    <w:rsid w:val="00580145"/>
    <w:rsid w:val="005810A5"/>
    <w:rsid w:val="005846F4"/>
    <w:rsid w:val="00587C14"/>
    <w:rsid w:val="005929FE"/>
    <w:rsid w:val="005B6CAC"/>
    <w:rsid w:val="005D7BD1"/>
    <w:rsid w:val="005F174E"/>
    <w:rsid w:val="00606858"/>
    <w:rsid w:val="00665C93"/>
    <w:rsid w:val="006E7F5D"/>
    <w:rsid w:val="0071474C"/>
    <w:rsid w:val="00722E1F"/>
    <w:rsid w:val="00723912"/>
    <w:rsid w:val="00731D3B"/>
    <w:rsid w:val="007B6BBA"/>
    <w:rsid w:val="007E3DB0"/>
    <w:rsid w:val="00804100"/>
    <w:rsid w:val="00827AEF"/>
    <w:rsid w:val="00830135"/>
    <w:rsid w:val="008A0C32"/>
    <w:rsid w:val="008A6A7B"/>
    <w:rsid w:val="008D6BFF"/>
    <w:rsid w:val="008F25C4"/>
    <w:rsid w:val="009028B6"/>
    <w:rsid w:val="00913901"/>
    <w:rsid w:val="00947412"/>
    <w:rsid w:val="009521C9"/>
    <w:rsid w:val="009568D8"/>
    <w:rsid w:val="0099298A"/>
    <w:rsid w:val="009A20FC"/>
    <w:rsid w:val="009B694F"/>
    <w:rsid w:val="00AB0470"/>
    <w:rsid w:val="00AB36B7"/>
    <w:rsid w:val="00AB4DBC"/>
    <w:rsid w:val="00AF132F"/>
    <w:rsid w:val="00B07257"/>
    <w:rsid w:val="00B24386"/>
    <w:rsid w:val="00B24D7F"/>
    <w:rsid w:val="00B53682"/>
    <w:rsid w:val="00B54971"/>
    <w:rsid w:val="00B67481"/>
    <w:rsid w:val="00B815E3"/>
    <w:rsid w:val="00B82CD8"/>
    <w:rsid w:val="00B84D8E"/>
    <w:rsid w:val="00B84E97"/>
    <w:rsid w:val="00BA3496"/>
    <w:rsid w:val="00BA36ED"/>
    <w:rsid w:val="00BC6994"/>
    <w:rsid w:val="00BD1BAA"/>
    <w:rsid w:val="00BE0DDC"/>
    <w:rsid w:val="00C13820"/>
    <w:rsid w:val="00C31768"/>
    <w:rsid w:val="00C72989"/>
    <w:rsid w:val="00C91228"/>
    <w:rsid w:val="00CA5938"/>
    <w:rsid w:val="00CB7899"/>
    <w:rsid w:val="00CC7B04"/>
    <w:rsid w:val="00CD7208"/>
    <w:rsid w:val="00D106A6"/>
    <w:rsid w:val="00D1775D"/>
    <w:rsid w:val="00D76277"/>
    <w:rsid w:val="00DE5004"/>
    <w:rsid w:val="00DF5ABB"/>
    <w:rsid w:val="00E0688E"/>
    <w:rsid w:val="00E406CD"/>
    <w:rsid w:val="00E5296B"/>
    <w:rsid w:val="00E537B1"/>
    <w:rsid w:val="00E54766"/>
    <w:rsid w:val="00E974F3"/>
    <w:rsid w:val="00EA32FC"/>
    <w:rsid w:val="00EB56FA"/>
    <w:rsid w:val="00EC1A8C"/>
    <w:rsid w:val="00EE1D9F"/>
    <w:rsid w:val="00EF5653"/>
    <w:rsid w:val="00F17A93"/>
    <w:rsid w:val="00F658F0"/>
    <w:rsid w:val="00F661CF"/>
    <w:rsid w:val="00F72BA3"/>
    <w:rsid w:val="00F86B7D"/>
    <w:rsid w:val="00F920E4"/>
    <w:rsid w:val="00FA60F0"/>
    <w:rsid w:val="00F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65BE0"/>
  <w15:chartTrackingRefBased/>
  <w15:docId w15:val="{5929FD1F-ED2A-4801-A7F9-3A8907FD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5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paragraph" w:customStyle="1" w:styleId="Default">
    <w:name w:val="Default"/>
    <w:rsid w:val="00E547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cuments\&#1059;&#1095;&#1077;&#1073;&#1072;%20&#1087;&#1088;&#1086;&#1096;&#1083;&#1099;&#1077;%20&#1089;&#1077;&#1084;&#1077;&#1089;&#1090;&#1088;&#1099;\4%20&#1089;&#1077;&#1084;&#1077;&#1089;&#1090;&#1088;\&#1040;&#1057;&#1042;&#1058;\2c.4s.ASVT9\&#1064;&#1072;&#1073;&#1083;&#1086;&#1085;.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FBDD-8B33-4AF2-8C11-74920B26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Шаблон.9.dotx</Template>
  <TotalTime>1907</TotalTime>
  <Pages>23</Pages>
  <Words>4391</Words>
  <Characters>25035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Дущенко Анна Анатольевна</cp:lastModifiedBy>
  <cp:revision>39</cp:revision>
  <dcterms:created xsi:type="dcterms:W3CDTF">2019-07-07T07:18:00Z</dcterms:created>
  <dcterms:modified xsi:type="dcterms:W3CDTF">2021-08-05T16:20:00Z</dcterms:modified>
</cp:coreProperties>
</file>